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28B4" w:rsidRDefault="00BD7766">
      <w:pPr>
        <w:spacing w:after="216" w:line="259" w:lineRule="auto"/>
        <w:ind w:left="0" w:firstLine="0"/>
        <w:jc w:val="left"/>
      </w:pPr>
      <w:r>
        <w:t xml:space="preserve"> </w:t>
      </w:r>
    </w:p>
    <w:p w:rsidR="009F28B4" w:rsidRDefault="00BD7766">
      <w:pPr>
        <w:spacing w:after="216" w:line="259" w:lineRule="auto"/>
        <w:ind w:left="0" w:firstLine="0"/>
        <w:jc w:val="left"/>
      </w:pPr>
      <w:r>
        <w:t xml:space="preserve"> </w:t>
      </w:r>
    </w:p>
    <w:p w:rsidR="009F28B4" w:rsidRDefault="0064244D">
      <w:pPr>
        <w:spacing w:after="208" w:line="259" w:lineRule="auto"/>
        <w:ind w:left="0" w:firstLine="0"/>
        <w:jc w:val="left"/>
      </w:pPr>
      <w:r>
        <w:t xml:space="preserve"> </w:t>
      </w:r>
    </w:p>
    <w:p w:rsidR="009F28B4" w:rsidRDefault="00BD7766">
      <w:pPr>
        <w:spacing w:after="216" w:line="259" w:lineRule="auto"/>
        <w:ind w:left="0" w:firstLine="0"/>
        <w:jc w:val="left"/>
      </w:pPr>
      <w:r>
        <w:t xml:space="preserve"> </w:t>
      </w:r>
    </w:p>
    <w:p w:rsidR="009F28B4" w:rsidRDefault="00BD7766">
      <w:pPr>
        <w:spacing w:after="216" w:line="259" w:lineRule="auto"/>
        <w:ind w:left="0" w:firstLine="0"/>
        <w:jc w:val="left"/>
      </w:pPr>
      <w:r>
        <w:t xml:space="preserve"> </w:t>
      </w:r>
    </w:p>
    <w:p w:rsidR="009F28B4" w:rsidRDefault="00BD7766">
      <w:pPr>
        <w:spacing w:after="681" w:line="259" w:lineRule="auto"/>
        <w:ind w:left="0" w:firstLine="0"/>
        <w:jc w:val="left"/>
      </w:pPr>
      <w:r>
        <w:t xml:space="preserve"> </w:t>
      </w:r>
    </w:p>
    <w:p w:rsidR="009F28B4" w:rsidRPr="00911660" w:rsidRDefault="00BD7766">
      <w:pPr>
        <w:spacing w:after="0" w:line="259" w:lineRule="auto"/>
        <w:ind w:left="0" w:firstLine="0"/>
        <w:jc w:val="left"/>
        <w:rPr>
          <w:color w:val="17365D"/>
          <w:sz w:val="72"/>
        </w:rPr>
      </w:pPr>
      <w:r>
        <w:rPr>
          <w:color w:val="17365D"/>
          <w:sz w:val="72"/>
        </w:rPr>
        <w:t>[2017][</w:t>
      </w:r>
      <w:sdt>
        <w:sdtPr>
          <w:rPr>
            <w:color w:val="17365D"/>
            <w:sz w:val="72"/>
          </w:rPr>
          <w:alias w:val="Titre "/>
          <w:tag w:val=""/>
          <w:id w:val="-1163547264"/>
          <w:placeholder>
            <w:docPart w:val="5F0084D7F6DB4ADFAC4DA73C3047270E"/>
          </w:placeholder>
          <w:dataBinding w:prefixMappings="xmlns:ns0='http://purl.org/dc/elements/1.1/' xmlns:ns1='http://schemas.openxmlformats.org/package/2006/metadata/core-properties' " w:xpath="/ns1:coreProperties[1]/ns0:title[1]" w:storeItemID="{6C3C8BC8-F283-45AE-878A-BAB7291924A1}"/>
          <w:text/>
        </w:sdtPr>
        <w:sdtEndPr/>
        <w:sdtContent>
          <w:r w:rsidR="00ED5BB9">
            <w:rPr>
              <w:color w:val="17365D"/>
              <w:sz w:val="72"/>
            </w:rPr>
            <w:t>UD</w:t>
          </w:r>
        </w:sdtContent>
      </w:sdt>
      <w:r w:rsidR="00A9091E">
        <w:rPr>
          <w:color w:val="17365D"/>
          <w:sz w:val="72"/>
        </w:rPr>
        <w:t xml:space="preserve">] </w:t>
      </w:r>
      <w:r w:rsidR="00ED5BB9">
        <w:rPr>
          <w:color w:val="17365D"/>
          <w:sz w:val="72"/>
        </w:rPr>
        <w:t xml:space="preserve">RSS </w:t>
      </w:r>
      <w:proofErr w:type="spellStart"/>
      <w:r w:rsidR="00ED5BB9">
        <w:rPr>
          <w:color w:val="17365D"/>
          <w:sz w:val="72"/>
        </w:rPr>
        <w:t>Aggregator</w:t>
      </w:r>
      <w:proofErr w:type="spellEnd"/>
    </w:p>
    <w:p w:rsidR="009F28B4" w:rsidRDefault="009F28B4">
      <w:pPr>
        <w:spacing w:after="15" w:line="446" w:lineRule="auto"/>
        <w:ind w:left="0" w:right="10432" w:firstLine="0"/>
        <w:jc w:val="left"/>
      </w:pPr>
    </w:p>
    <w:p w:rsidR="009F28B4" w:rsidRDefault="009F28B4">
      <w:pPr>
        <w:spacing w:after="336" w:line="259" w:lineRule="auto"/>
        <w:ind w:left="0" w:firstLine="0"/>
        <w:jc w:val="left"/>
      </w:pPr>
    </w:p>
    <w:p w:rsidR="009F28B4" w:rsidRDefault="004C2804">
      <w:pPr>
        <w:spacing w:after="45" w:line="287" w:lineRule="auto"/>
        <w:ind w:left="2744" w:right="7" w:firstLine="0"/>
        <w:jc w:val="right"/>
      </w:pPr>
      <w:sdt>
        <w:sdtPr>
          <w:rPr>
            <w:b/>
            <w:bCs/>
            <w:i/>
            <w:iCs/>
            <w:color w:val="818181"/>
            <w:sz w:val="36"/>
            <w:szCs w:val="36"/>
          </w:rPr>
          <w:alias w:val="Objet "/>
          <w:tag w:val=""/>
          <w:id w:val="1138923751"/>
          <w:placeholder>
            <w:docPart w:val="A4E9E7A53C2046EE93F4742E2CD9203A"/>
          </w:placeholder>
          <w:dataBinding w:prefixMappings="xmlns:ns0='http://purl.org/dc/elements/1.1/' xmlns:ns1='http://schemas.openxmlformats.org/package/2006/metadata/core-properties' " w:xpath="/ns1:coreProperties[1]/ns0:subject[1]" w:storeItemID="{6C3C8BC8-F283-45AE-878A-BAB7291924A1}"/>
          <w:text/>
        </w:sdtPr>
        <w:sdtEndPr/>
        <w:sdtContent>
          <w:r w:rsidR="00DB5AC9">
            <w:rPr>
              <w:b/>
              <w:bCs/>
              <w:i/>
              <w:iCs/>
              <w:color w:val="818181"/>
              <w:sz w:val="36"/>
              <w:szCs w:val="36"/>
            </w:rPr>
            <w:t>Document utilisateur</w:t>
          </w:r>
        </w:sdtContent>
      </w:sdt>
      <w:r w:rsidR="00BD7766">
        <w:rPr>
          <w:b/>
          <w:i/>
          <w:color w:val="808080"/>
          <w:sz w:val="36"/>
        </w:rPr>
        <w:t xml:space="preserve"> </w:t>
      </w:r>
    </w:p>
    <w:p w:rsidR="007120AE" w:rsidRDefault="00137498" w:rsidP="00AB6689">
      <w:r>
        <w:br w:type="page"/>
      </w:r>
    </w:p>
    <w:p w:rsidR="009F28B4" w:rsidRPr="00D064C5" w:rsidRDefault="00BD7766" w:rsidP="00D064C5">
      <w:pPr>
        <w:rPr>
          <w:b/>
          <w:i/>
          <w:color w:val="1F4E79" w:themeColor="accent1" w:themeShade="80"/>
          <w:sz w:val="28"/>
          <w:szCs w:val="28"/>
        </w:rPr>
      </w:pPr>
      <w:bookmarkStart w:id="0" w:name="_Toc410663034"/>
      <w:bookmarkStart w:id="1" w:name="_Toc410749739"/>
      <w:r w:rsidRPr="00D064C5">
        <w:rPr>
          <w:b/>
          <w:i/>
          <w:color w:val="1F4E79" w:themeColor="accent1" w:themeShade="80"/>
          <w:sz w:val="28"/>
          <w:szCs w:val="28"/>
        </w:rPr>
        <w:lastRenderedPageBreak/>
        <w:t>Description du document</w:t>
      </w:r>
      <w:bookmarkEnd w:id="0"/>
      <w:bookmarkEnd w:id="1"/>
      <w:r w:rsidRPr="00D064C5">
        <w:rPr>
          <w:b/>
          <w:i/>
          <w:color w:val="1F4E79" w:themeColor="accent1" w:themeShade="80"/>
          <w:sz w:val="28"/>
          <w:szCs w:val="28"/>
        </w:rPr>
        <w:t xml:space="preserve"> </w:t>
      </w:r>
    </w:p>
    <w:p w:rsidR="003B46EC" w:rsidRPr="003B46EC" w:rsidRDefault="003B46EC" w:rsidP="003B46EC"/>
    <w:tbl>
      <w:tblPr>
        <w:tblStyle w:val="TableGrid"/>
        <w:tblW w:w="10616" w:type="dxa"/>
        <w:tblInd w:w="-111" w:type="dxa"/>
        <w:tblCellMar>
          <w:top w:w="59" w:type="dxa"/>
          <w:left w:w="111" w:type="dxa"/>
          <w:right w:w="115" w:type="dxa"/>
        </w:tblCellMar>
        <w:tblLook w:val="04A0" w:firstRow="1" w:lastRow="0" w:firstColumn="1" w:lastColumn="0" w:noHBand="0" w:noVBand="1"/>
      </w:tblPr>
      <w:tblGrid>
        <w:gridCol w:w="2372"/>
        <w:gridCol w:w="8244"/>
      </w:tblGrid>
      <w:tr w:rsidR="009F28B4">
        <w:trPr>
          <w:trHeight w:val="422"/>
        </w:trPr>
        <w:tc>
          <w:tcPr>
            <w:tcW w:w="2372" w:type="dxa"/>
            <w:tcBorders>
              <w:top w:val="single" w:sz="6" w:space="0" w:color="A6A6A6"/>
              <w:left w:val="single" w:sz="6" w:space="0" w:color="A6A6A6"/>
              <w:bottom w:val="single" w:sz="6" w:space="0" w:color="A6A6A6"/>
              <w:right w:val="single" w:sz="6" w:space="0" w:color="A6A6A6"/>
            </w:tcBorders>
            <w:shd w:val="clear" w:color="auto" w:fill="D9D9D9"/>
          </w:tcPr>
          <w:p w:rsidR="009F28B4" w:rsidRDefault="00BD7766">
            <w:pPr>
              <w:spacing w:after="0" w:line="259" w:lineRule="auto"/>
              <w:ind w:left="0" w:firstLine="0"/>
              <w:jc w:val="left"/>
            </w:pPr>
            <w:r>
              <w:rPr>
                <w:b/>
                <w:color w:val="17365D"/>
              </w:rPr>
              <w:t xml:space="preserve">Titre </w:t>
            </w:r>
          </w:p>
        </w:tc>
        <w:tc>
          <w:tcPr>
            <w:tcW w:w="8244" w:type="dxa"/>
            <w:tcBorders>
              <w:top w:val="single" w:sz="6" w:space="0" w:color="A6A6A6"/>
              <w:left w:val="single" w:sz="6" w:space="0" w:color="A6A6A6"/>
              <w:bottom w:val="single" w:sz="6" w:space="0" w:color="A6A6A6"/>
              <w:right w:val="single" w:sz="6" w:space="0" w:color="A6A6A6"/>
            </w:tcBorders>
          </w:tcPr>
          <w:p w:rsidR="009F28B4" w:rsidRDefault="004C2804" w:rsidP="006A7639">
            <w:pPr>
              <w:spacing w:after="0" w:line="259" w:lineRule="auto"/>
              <w:ind w:left="1" w:firstLine="0"/>
              <w:jc w:val="left"/>
            </w:pPr>
            <w:sdt>
              <w:sdtPr>
                <w:alias w:val="Titre "/>
                <w:tag w:val=""/>
                <w:id w:val="1194888618"/>
                <w:placeholder>
                  <w:docPart w:val="FF001505BEAC40119AEFBD4F9AE55BA3"/>
                </w:placeholder>
                <w:dataBinding w:prefixMappings="xmlns:ns0='http://purl.org/dc/elements/1.1/' xmlns:ns1='http://schemas.openxmlformats.org/package/2006/metadata/core-properties' " w:xpath="/ns1:coreProperties[1]/ns0:title[1]" w:storeItemID="{6C3C8BC8-F283-45AE-878A-BAB7291924A1}"/>
                <w:text/>
              </w:sdtPr>
              <w:sdtEndPr/>
              <w:sdtContent>
                <w:r w:rsidR="00ED5BB9">
                  <w:t>UD</w:t>
                </w:r>
              </w:sdtContent>
            </w:sdt>
          </w:p>
        </w:tc>
      </w:tr>
      <w:tr w:rsidR="009F28B4">
        <w:trPr>
          <w:trHeight w:val="435"/>
        </w:trPr>
        <w:tc>
          <w:tcPr>
            <w:tcW w:w="2372" w:type="dxa"/>
            <w:tcBorders>
              <w:top w:val="single" w:sz="6" w:space="0" w:color="A6A6A6"/>
              <w:left w:val="single" w:sz="6" w:space="0" w:color="A6A6A6"/>
              <w:bottom w:val="single" w:sz="6" w:space="0" w:color="A6A6A6"/>
              <w:right w:val="single" w:sz="6" w:space="0" w:color="A6A6A6"/>
            </w:tcBorders>
            <w:shd w:val="clear" w:color="auto" w:fill="D9D9D9"/>
          </w:tcPr>
          <w:p w:rsidR="009F28B4" w:rsidRDefault="00BD7766">
            <w:pPr>
              <w:spacing w:after="0" w:line="259" w:lineRule="auto"/>
              <w:ind w:left="0" w:firstLine="0"/>
              <w:jc w:val="left"/>
            </w:pPr>
            <w:r>
              <w:rPr>
                <w:b/>
                <w:color w:val="17365D"/>
              </w:rPr>
              <w:t xml:space="preserve">Date </w:t>
            </w:r>
          </w:p>
        </w:tc>
        <w:tc>
          <w:tcPr>
            <w:tcW w:w="8244" w:type="dxa"/>
            <w:tcBorders>
              <w:top w:val="single" w:sz="6" w:space="0" w:color="A6A6A6"/>
              <w:left w:val="single" w:sz="6" w:space="0" w:color="A6A6A6"/>
              <w:bottom w:val="single" w:sz="6" w:space="0" w:color="A6A6A6"/>
              <w:right w:val="single" w:sz="6" w:space="0" w:color="A6A6A6"/>
            </w:tcBorders>
          </w:tcPr>
          <w:p w:rsidR="009F28B4" w:rsidRDefault="00CD6C35">
            <w:pPr>
              <w:spacing w:after="0" w:line="259" w:lineRule="auto"/>
              <w:ind w:left="1" w:firstLine="0"/>
              <w:jc w:val="left"/>
            </w:pPr>
            <w:r>
              <w:t>29/01/2017</w:t>
            </w:r>
          </w:p>
        </w:tc>
      </w:tr>
      <w:tr w:rsidR="009F28B4">
        <w:trPr>
          <w:trHeight w:val="436"/>
        </w:trPr>
        <w:tc>
          <w:tcPr>
            <w:tcW w:w="2372" w:type="dxa"/>
            <w:tcBorders>
              <w:top w:val="single" w:sz="6" w:space="0" w:color="A6A6A6"/>
              <w:left w:val="single" w:sz="6" w:space="0" w:color="A6A6A6"/>
              <w:bottom w:val="single" w:sz="6" w:space="0" w:color="A6A6A6"/>
              <w:right w:val="single" w:sz="6" w:space="0" w:color="A6A6A6"/>
            </w:tcBorders>
            <w:shd w:val="clear" w:color="auto" w:fill="D9D9D9"/>
          </w:tcPr>
          <w:p w:rsidR="009F28B4" w:rsidRDefault="00BD7766">
            <w:pPr>
              <w:spacing w:after="0" w:line="259" w:lineRule="auto"/>
              <w:ind w:left="0" w:firstLine="0"/>
              <w:jc w:val="left"/>
            </w:pPr>
            <w:r>
              <w:rPr>
                <w:b/>
                <w:color w:val="17365D"/>
              </w:rPr>
              <w:t xml:space="preserve">Auteur </w:t>
            </w:r>
          </w:p>
        </w:tc>
        <w:sdt>
          <w:sdtPr>
            <w:alias w:val="Auteur "/>
            <w:tag w:val=""/>
            <w:id w:val="253176497"/>
            <w:placeholder>
              <w:docPart w:val="BF9D957E60E549378BE413DDF7676E3C"/>
            </w:placeholder>
            <w:dataBinding w:prefixMappings="xmlns:ns0='http://purl.org/dc/elements/1.1/' xmlns:ns1='http://schemas.openxmlformats.org/package/2006/metadata/core-properties' " w:xpath="/ns1:coreProperties[1]/ns0:creator[1]" w:storeItemID="{6C3C8BC8-F283-45AE-878A-BAB7291924A1}"/>
            <w:text/>
          </w:sdtPr>
          <w:sdtEndPr/>
          <w:sdtContent>
            <w:tc>
              <w:tcPr>
                <w:tcW w:w="8244" w:type="dxa"/>
                <w:tcBorders>
                  <w:top w:val="single" w:sz="6" w:space="0" w:color="A6A6A6"/>
                  <w:left w:val="single" w:sz="6" w:space="0" w:color="A6A6A6"/>
                  <w:bottom w:val="single" w:sz="6" w:space="0" w:color="A6A6A6"/>
                  <w:right w:val="single" w:sz="6" w:space="0" w:color="A6A6A6"/>
                </w:tcBorders>
              </w:tcPr>
              <w:p w:rsidR="009F28B4" w:rsidRDefault="00256F24" w:rsidP="00256F24">
                <w:pPr>
                  <w:spacing w:after="0" w:line="259" w:lineRule="auto"/>
                  <w:ind w:left="1" w:firstLine="0"/>
                  <w:jc w:val="left"/>
                </w:pPr>
                <w:r>
                  <w:t>Pierre HENNEBOIS</w:t>
                </w:r>
              </w:p>
            </w:tc>
          </w:sdtContent>
        </w:sdt>
      </w:tr>
      <w:tr w:rsidR="009F28B4">
        <w:trPr>
          <w:trHeight w:val="435"/>
        </w:trPr>
        <w:tc>
          <w:tcPr>
            <w:tcW w:w="2372" w:type="dxa"/>
            <w:tcBorders>
              <w:top w:val="single" w:sz="6" w:space="0" w:color="A6A6A6"/>
              <w:left w:val="single" w:sz="6" w:space="0" w:color="A6A6A6"/>
              <w:bottom w:val="single" w:sz="6" w:space="0" w:color="A6A6A6"/>
              <w:right w:val="single" w:sz="6" w:space="0" w:color="A6A6A6"/>
            </w:tcBorders>
            <w:shd w:val="clear" w:color="auto" w:fill="D9D9D9"/>
          </w:tcPr>
          <w:p w:rsidR="009F28B4" w:rsidRDefault="00BD7766">
            <w:pPr>
              <w:spacing w:after="0" w:line="259" w:lineRule="auto"/>
              <w:ind w:left="0" w:firstLine="0"/>
              <w:jc w:val="left"/>
            </w:pPr>
            <w:r>
              <w:rPr>
                <w:b/>
                <w:color w:val="17365D"/>
              </w:rPr>
              <w:t xml:space="preserve">Responsable </w:t>
            </w:r>
          </w:p>
        </w:tc>
        <w:sdt>
          <w:sdtPr>
            <w:alias w:val="Auteur "/>
            <w:tag w:val=""/>
            <w:id w:val="-949396438"/>
            <w:placeholder>
              <w:docPart w:val="1F6FB436313D4BFEA3F5BF4E2DE125DC"/>
            </w:placeholder>
            <w:dataBinding w:prefixMappings="xmlns:ns0='http://purl.org/dc/elements/1.1/' xmlns:ns1='http://schemas.openxmlformats.org/package/2006/metadata/core-properties' " w:xpath="/ns1:coreProperties[1]/ns0:creator[1]" w:storeItemID="{6C3C8BC8-F283-45AE-878A-BAB7291924A1}"/>
            <w:text/>
          </w:sdtPr>
          <w:sdtEndPr/>
          <w:sdtContent>
            <w:tc>
              <w:tcPr>
                <w:tcW w:w="8244" w:type="dxa"/>
                <w:tcBorders>
                  <w:top w:val="single" w:sz="6" w:space="0" w:color="A6A6A6"/>
                  <w:left w:val="single" w:sz="6" w:space="0" w:color="A6A6A6"/>
                  <w:bottom w:val="single" w:sz="6" w:space="0" w:color="A6A6A6"/>
                  <w:right w:val="single" w:sz="6" w:space="0" w:color="A6A6A6"/>
                </w:tcBorders>
              </w:tcPr>
              <w:p w:rsidR="009F28B4" w:rsidRDefault="00256F24" w:rsidP="00DB5AC9">
                <w:pPr>
                  <w:spacing w:after="0" w:line="259" w:lineRule="auto"/>
                  <w:ind w:left="1" w:firstLine="0"/>
                  <w:jc w:val="left"/>
                </w:pPr>
                <w:r>
                  <w:t>Pierre HENNEBOIS</w:t>
                </w:r>
              </w:p>
            </w:tc>
          </w:sdtContent>
        </w:sdt>
      </w:tr>
      <w:tr w:rsidR="009F28B4">
        <w:trPr>
          <w:trHeight w:val="436"/>
        </w:trPr>
        <w:tc>
          <w:tcPr>
            <w:tcW w:w="2372" w:type="dxa"/>
            <w:tcBorders>
              <w:top w:val="single" w:sz="6" w:space="0" w:color="A6A6A6"/>
              <w:left w:val="single" w:sz="6" w:space="0" w:color="A6A6A6"/>
              <w:bottom w:val="single" w:sz="6" w:space="0" w:color="A6A6A6"/>
              <w:right w:val="single" w:sz="6" w:space="0" w:color="A6A6A6"/>
            </w:tcBorders>
            <w:shd w:val="clear" w:color="auto" w:fill="D9D9D9"/>
          </w:tcPr>
          <w:p w:rsidR="009F28B4" w:rsidRDefault="00BD7766">
            <w:pPr>
              <w:spacing w:after="0" w:line="259" w:lineRule="auto"/>
              <w:ind w:left="0" w:firstLine="0"/>
              <w:jc w:val="left"/>
            </w:pPr>
            <w:r>
              <w:rPr>
                <w:b/>
                <w:color w:val="17365D"/>
              </w:rPr>
              <w:t xml:space="preserve">Sujet </w:t>
            </w:r>
          </w:p>
        </w:tc>
        <w:sdt>
          <w:sdtPr>
            <w:alias w:val="Objet "/>
            <w:tag w:val=""/>
            <w:id w:val="1196045529"/>
            <w:placeholder>
              <w:docPart w:val="DC29499D481F40BA94BB9C19F27E2419"/>
            </w:placeholder>
            <w:dataBinding w:prefixMappings="xmlns:ns0='http://purl.org/dc/elements/1.1/' xmlns:ns1='http://schemas.openxmlformats.org/package/2006/metadata/core-properties' " w:xpath="/ns1:coreProperties[1]/ns0:subject[1]" w:storeItemID="{6C3C8BC8-F283-45AE-878A-BAB7291924A1}"/>
            <w:text/>
          </w:sdtPr>
          <w:sdtEndPr/>
          <w:sdtContent>
            <w:tc>
              <w:tcPr>
                <w:tcW w:w="8244" w:type="dxa"/>
                <w:tcBorders>
                  <w:top w:val="single" w:sz="6" w:space="0" w:color="A6A6A6"/>
                  <w:left w:val="single" w:sz="6" w:space="0" w:color="A6A6A6"/>
                  <w:bottom w:val="single" w:sz="6" w:space="0" w:color="A6A6A6"/>
                  <w:right w:val="single" w:sz="6" w:space="0" w:color="A6A6A6"/>
                </w:tcBorders>
              </w:tcPr>
              <w:p w:rsidR="009F28B4" w:rsidRDefault="00DB5AC9" w:rsidP="00DB5AC9">
                <w:pPr>
                  <w:spacing w:after="0" w:line="259" w:lineRule="auto"/>
                  <w:ind w:left="1" w:firstLine="0"/>
                  <w:jc w:val="left"/>
                </w:pPr>
                <w:r>
                  <w:t>Document utilisateur</w:t>
                </w:r>
              </w:p>
            </w:tc>
          </w:sdtContent>
        </w:sdt>
      </w:tr>
      <w:tr w:rsidR="009F28B4">
        <w:trPr>
          <w:trHeight w:val="436"/>
        </w:trPr>
        <w:tc>
          <w:tcPr>
            <w:tcW w:w="2372" w:type="dxa"/>
            <w:tcBorders>
              <w:top w:val="single" w:sz="6" w:space="0" w:color="A6A6A6"/>
              <w:left w:val="single" w:sz="6" w:space="0" w:color="A6A6A6"/>
              <w:bottom w:val="single" w:sz="6" w:space="0" w:color="A6A6A6"/>
              <w:right w:val="single" w:sz="6" w:space="0" w:color="A6A6A6"/>
            </w:tcBorders>
            <w:shd w:val="clear" w:color="auto" w:fill="D9D9D9"/>
          </w:tcPr>
          <w:p w:rsidR="009F28B4" w:rsidRDefault="00BD7766">
            <w:pPr>
              <w:spacing w:after="0" w:line="259" w:lineRule="auto"/>
              <w:ind w:left="0" w:firstLine="0"/>
              <w:jc w:val="left"/>
            </w:pPr>
            <w:r>
              <w:rPr>
                <w:b/>
                <w:color w:val="17365D"/>
              </w:rPr>
              <w:t xml:space="preserve">Mots clés </w:t>
            </w:r>
          </w:p>
        </w:tc>
        <w:tc>
          <w:tcPr>
            <w:tcW w:w="8244" w:type="dxa"/>
            <w:tcBorders>
              <w:top w:val="single" w:sz="6" w:space="0" w:color="A6A6A6"/>
              <w:left w:val="single" w:sz="6" w:space="0" w:color="A6A6A6"/>
              <w:bottom w:val="single" w:sz="6" w:space="0" w:color="A6A6A6"/>
              <w:right w:val="single" w:sz="6" w:space="0" w:color="A6A6A6"/>
            </w:tcBorders>
          </w:tcPr>
          <w:p w:rsidR="009F28B4" w:rsidRDefault="00DB5AC9" w:rsidP="00184247">
            <w:pPr>
              <w:spacing w:after="0" w:line="259" w:lineRule="auto"/>
              <w:jc w:val="left"/>
            </w:pPr>
            <w:r>
              <w:t>U</w:t>
            </w:r>
            <w:r w:rsidR="009762D9">
              <w:t>D</w:t>
            </w:r>
          </w:p>
        </w:tc>
      </w:tr>
      <w:tr w:rsidR="009F28B4">
        <w:trPr>
          <w:trHeight w:val="422"/>
        </w:trPr>
        <w:tc>
          <w:tcPr>
            <w:tcW w:w="2372" w:type="dxa"/>
            <w:tcBorders>
              <w:top w:val="single" w:sz="6" w:space="0" w:color="A6A6A6"/>
              <w:left w:val="single" w:sz="6" w:space="0" w:color="A6A6A6"/>
              <w:bottom w:val="single" w:sz="6" w:space="0" w:color="A6A6A6"/>
              <w:right w:val="single" w:sz="6" w:space="0" w:color="A6A6A6"/>
            </w:tcBorders>
            <w:shd w:val="clear" w:color="auto" w:fill="D9D9D9"/>
          </w:tcPr>
          <w:p w:rsidR="009F28B4" w:rsidRDefault="00BD7766">
            <w:pPr>
              <w:spacing w:after="0" w:line="259" w:lineRule="auto"/>
              <w:ind w:left="0" w:firstLine="0"/>
              <w:jc w:val="left"/>
            </w:pPr>
            <w:r>
              <w:rPr>
                <w:b/>
                <w:color w:val="17365D"/>
              </w:rPr>
              <w:t xml:space="preserve">Version du modèle </w:t>
            </w:r>
          </w:p>
        </w:tc>
        <w:tc>
          <w:tcPr>
            <w:tcW w:w="8244" w:type="dxa"/>
            <w:tcBorders>
              <w:top w:val="single" w:sz="6" w:space="0" w:color="A6A6A6"/>
              <w:left w:val="single" w:sz="6" w:space="0" w:color="A6A6A6"/>
              <w:bottom w:val="single" w:sz="6" w:space="0" w:color="A6A6A6"/>
              <w:right w:val="single" w:sz="6" w:space="0" w:color="A6A6A6"/>
            </w:tcBorders>
          </w:tcPr>
          <w:p w:rsidR="009F28B4" w:rsidRDefault="00685F15">
            <w:pPr>
              <w:spacing w:after="0" w:line="259" w:lineRule="auto"/>
              <w:ind w:left="1" w:firstLine="0"/>
              <w:jc w:val="left"/>
            </w:pPr>
            <w:r>
              <w:t>1</w:t>
            </w:r>
            <w:r w:rsidR="00821CBB">
              <w:t>.0</w:t>
            </w:r>
          </w:p>
        </w:tc>
      </w:tr>
    </w:tbl>
    <w:p w:rsidR="009F28B4" w:rsidRDefault="00A16210" w:rsidP="00A16210">
      <w:pPr>
        <w:spacing w:after="160" w:line="259" w:lineRule="auto"/>
        <w:ind w:left="0" w:firstLine="0"/>
        <w:jc w:val="left"/>
      </w:pPr>
      <w:r>
        <w:br w:type="page"/>
      </w:r>
    </w:p>
    <w:p w:rsidR="009F28B4" w:rsidRPr="00D064C5" w:rsidRDefault="00BD7766" w:rsidP="00D064C5">
      <w:pPr>
        <w:rPr>
          <w:b/>
          <w:i/>
          <w:color w:val="1F4E79" w:themeColor="accent1" w:themeShade="80"/>
          <w:sz w:val="28"/>
          <w:szCs w:val="28"/>
        </w:rPr>
      </w:pPr>
      <w:bookmarkStart w:id="2" w:name="_Toc410663035"/>
      <w:bookmarkStart w:id="3" w:name="_Toc410749740"/>
      <w:r w:rsidRPr="00D064C5">
        <w:rPr>
          <w:b/>
          <w:i/>
          <w:color w:val="1F4E79" w:themeColor="accent1" w:themeShade="80"/>
          <w:sz w:val="28"/>
          <w:szCs w:val="28"/>
        </w:rPr>
        <w:lastRenderedPageBreak/>
        <w:t>Tableau des révisions</w:t>
      </w:r>
      <w:bookmarkEnd w:id="2"/>
      <w:bookmarkEnd w:id="3"/>
      <w:r w:rsidRPr="00D064C5">
        <w:rPr>
          <w:b/>
          <w:i/>
          <w:color w:val="1F4E79" w:themeColor="accent1" w:themeShade="80"/>
          <w:sz w:val="28"/>
          <w:szCs w:val="28"/>
        </w:rPr>
        <w:t xml:space="preserve"> </w:t>
      </w:r>
    </w:p>
    <w:p w:rsidR="003B46EC" w:rsidRPr="003B46EC" w:rsidRDefault="003B46EC" w:rsidP="003B46EC"/>
    <w:tbl>
      <w:tblPr>
        <w:tblStyle w:val="TableGrid"/>
        <w:tblW w:w="10689" w:type="dxa"/>
        <w:tblInd w:w="-111" w:type="dxa"/>
        <w:tblLayout w:type="fixed"/>
        <w:tblCellMar>
          <w:top w:w="25" w:type="dxa"/>
          <w:left w:w="111" w:type="dxa"/>
          <w:right w:w="35" w:type="dxa"/>
        </w:tblCellMar>
        <w:tblLook w:val="04A0" w:firstRow="1" w:lastRow="0" w:firstColumn="1" w:lastColumn="0" w:noHBand="0" w:noVBand="1"/>
      </w:tblPr>
      <w:tblGrid>
        <w:gridCol w:w="1530"/>
        <w:gridCol w:w="1975"/>
        <w:gridCol w:w="1276"/>
        <w:gridCol w:w="5908"/>
      </w:tblGrid>
      <w:tr w:rsidR="009F28B4" w:rsidTr="00406B81">
        <w:trPr>
          <w:trHeight w:val="353"/>
        </w:trPr>
        <w:tc>
          <w:tcPr>
            <w:tcW w:w="1530" w:type="dxa"/>
            <w:tcBorders>
              <w:top w:val="single" w:sz="6" w:space="0" w:color="A6A6A6"/>
              <w:left w:val="single" w:sz="6" w:space="0" w:color="A6A6A6"/>
              <w:bottom w:val="single" w:sz="6" w:space="0" w:color="A6A6A6"/>
              <w:right w:val="single" w:sz="6" w:space="0" w:color="A6A6A6"/>
            </w:tcBorders>
            <w:shd w:val="clear" w:color="auto" w:fill="D9D9D9"/>
          </w:tcPr>
          <w:p w:rsidR="009F28B4" w:rsidRDefault="00BD7766">
            <w:pPr>
              <w:spacing w:after="0" w:line="259" w:lineRule="auto"/>
              <w:ind w:left="0" w:firstLine="0"/>
              <w:jc w:val="left"/>
            </w:pPr>
            <w:r>
              <w:rPr>
                <w:b/>
                <w:color w:val="17365D"/>
              </w:rPr>
              <w:t xml:space="preserve">Date </w:t>
            </w:r>
          </w:p>
        </w:tc>
        <w:tc>
          <w:tcPr>
            <w:tcW w:w="1975" w:type="dxa"/>
            <w:tcBorders>
              <w:top w:val="single" w:sz="6" w:space="0" w:color="A6A6A6"/>
              <w:left w:val="single" w:sz="6" w:space="0" w:color="A6A6A6"/>
              <w:bottom w:val="single" w:sz="6" w:space="0" w:color="A6A6A6"/>
              <w:right w:val="single" w:sz="6" w:space="0" w:color="A6A6A6"/>
            </w:tcBorders>
            <w:shd w:val="clear" w:color="auto" w:fill="D9D9D9"/>
          </w:tcPr>
          <w:p w:rsidR="009F28B4" w:rsidRDefault="00BD7766">
            <w:pPr>
              <w:spacing w:after="0" w:line="259" w:lineRule="auto"/>
              <w:ind w:left="2" w:firstLine="0"/>
              <w:jc w:val="left"/>
            </w:pPr>
            <w:r>
              <w:rPr>
                <w:b/>
                <w:color w:val="17365D"/>
              </w:rPr>
              <w:t xml:space="preserve">Auteur </w:t>
            </w:r>
          </w:p>
        </w:tc>
        <w:tc>
          <w:tcPr>
            <w:tcW w:w="1276" w:type="dxa"/>
            <w:tcBorders>
              <w:top w:val="single" w:sz="6" w:space="0" w:color="A6A6A6"/>
              <w:left w:val="single" w:sz="6" w:space="0" w:color="A6A6A6"/>
              <w:bottom w:val="single" w:sz="6" w:space="0" w:color="A6A6A6"/>
              <w:right w:val="single" w:sz="6" w:space="0" w:color="A6A6A6"/>
            </w:tcBorders>
            <w:shd w:val="clear" w:color="auto" w:fill="D9D9D9"/>
          </w:tcPr>
          <w:p w:rsidR="009F28B4" w:rsidRDefault="00BD7766">
            <w:pPr>
              <w:spacing w:after="0" w:line="259" w:lineRule="auto"/>
              <w:ind w:left="8" w:firstLine="0"/>
              <w:jc w:val="left"/>
            </w:pPr>
            <w:r>
              <w:rPr>
                <w:b/>
                <w:color w:val="17365D"/>
              </w:rPr>
              <w:t xml:space="preserve">Section(s) </w:t>
            </w:r>
          </w:p>
        </w:tc>
        <w:tc>
          <w:tcPr>
            <w:tcW w:w="5908" w:type="dxa"/>
            <w:tcBorders>
              <w:top w:val="single" w:sz="6" w:space="0" w:color="A6A6A6"/>
              <w:left w:val="single" w:sz="6" w:space="0" w:color="A6A6A6"/>
              <w:bottom w:val="single" w:sz="6" w:space="0" w:color="A6A6A6"/>
              <w:right w:val="single" w:sz="6" w:space="0" w:color="A6A6A6"/>
            </w:tcBorders>
            <w:shd w:val="clear" w:color="auto" w:fill="D9D9D9"/>
          </w:tcPr>
          <w:p w:rsidR="009F28B4" w:rsidRDefault="00BD7766">
            <w:pPr>
              <w:spacing w:after="0" w:line="259" w:lineRule="auto"/>
              <w:ind w:left="2" w:firstLine="0"/>
              <w:jc w:val="left"/>
            </w:pPr>
            <w:r>
              <w:rPr>
                <w:b/>
                <w:color w:val="17365D"/>
              </w:rPr>
              <w:t xml:space="preserve">Commentaire </w:t>
            </w:r>
          </w:p>
        </w:tc>
      </w:tr>
      <w:tr w:rsidR="00CE79F1" w:rsidTr="00406B81">
        <w:trPr>
          <w:trHeight w:val="435"/>
        </w:trPr>
        <w:tc>
          <w:tcPr>
            <w:tcW w:w="1530" w:type="dxa"/>
            <w:tcBorders>
              <w:top w:val="single" w:sz="6" w:space="0" w:color="A6A6A6"/>
              <w:left w:val="single" w:sz="6" w:space="0" w:color="A6A6A6"/>
              <w:bottom w:val="single" w:sz="6" w:space="0" w:color="A6A6A6"/>
              <w:right w:val="single" w:sz="6" w:space="0" w:color="A6A6A6"/>
            </w:tcBorders>
          </w:tcPr>
          <w:p w:rsidR="00CE79F1" w:rsidRDefault="00CD6C35" w:rsidP="00184247">
            <w:pPr>
              <w:spacing w:after="0" w:line="259" w:lineRule="auto"/>
              <w:ind w:left="0" w:firstLine="0"/>
              <w:jc w:val="left"/>
            </w:pPr>
            <w:r>
              <w:t>29/01/2017</w:t>
            </w:r>
          </w:p>
        </w:tc>
        <w:tc>
          <w:tcPr>
            <w:tcW w:w="1975" w:type="dxa"/>
            <w:tcBorders>
              <w:top w:val="single" w:sz="6" w:space="0" w:color="A6A6A6"/>
              <w:left w:val="single" w:sz="6" w:space="0" w:color="A6A6A6"/>
              <w:bottom w:val="single" w:sz="6" w:space="0" w:color="A6A6A6"/>
              <w:right w:val="single" w:sz="6" w:space="0" w:color="A6A6A6"/>
            </w:tcBorders>
          </w:tcPr>
          <w:p w:rsidR="00CE79F1" w:rsidRDefault="00CE79F1">
            <w:pPr>
              <w:spacing w:after="0" w:line="259" w:lineRule="auto"/>
              <w:ind w:left="2" w:firstLine="0"/>
              <w:jc w:val="left"/>
            </w:pPr>
            <w:r>
              <w:t>Pierre HENNEBOIS</w:t>
            </w:r>
          </w:p>
        </w:tc>
        <w:tc>
          <w:tcPr>
            <w:tcW w:w="1276" w:type="dxa"/>
            <w:tcBorders>
              <w:top w:val="single" w:sz="6" w:space="0" w:color="A6A6A6"/>
              <w:left w:val="single" w:sz="6" w:space="0" w:color="A6A6A6"/>
              <w:bottom w:val="single" w:sz="6" w:space="0" w:color="A6A6A6"/>
              <w:right w:val="single" w:sz="6" w:space="0" w:color="A6A6A6"/>
            </w:tcBorders>
          </w:tcPr>
          <w:p w:rsidR="00CE79F1" w:rsidRDefault="00256F24">
            <w:pPr>
              <w:spacing w:after="0" w:line="259" w:lineRule="auto"/>
              <w:ind w:left="8" w:firstLine="0"/>
              <w:jc w:val="left"/>
            </w:pPr>
            <w:r>
              <w:t>Toutes</w:t>
            </w:r>
          </w:p>
        </w:tc>
        <w:tc>
          <w:tcPr>
            <w:tcW w:w="5908" w:type="dxa"/>
            <w:tcBorders>
              <w:top w:val="single" w:sz="6" w:space="0" w:color="A6A6A6"/>
              <w:left w:val="single" w:sz="6" w:space="0" w:color="A6A6A6"/>
              <w:bottom w:val="single" w:sz="6" w:space="0" w:color="A6A6A6"/>
              <w:right w:val="single" w:sz="6" w:space="0" w:color="A6A6A6"/>
            </w:tcBorders>
          </w:tcPr>
          <w:p w:rsidR="00CE79F1" w:rsidRDefault="004432C4">
            <w:pPr>
              <w:spacing w:after="0" w:line="259" w:lineRule="auto"/>
              <w:ind w:left="2" w:firstLine="0"/>
              <w:jc w:val="left"/>
            </w:pPr>
            <w:r>
              <w:t>Création du fichier</w:t>
            </w:r>
          </w:p>
        </w:tc>
      </w:tr>
    </w:tbl>
    <w:p w:rsidR="00547B34" w:rsidRPr="002D1DB8" w:rsidRDefault="00547B34" w:rsidP="00F03F65">
      <w:pPr>
        <w:tabs>
          <w:tab w:val="left" w:pos="6240"/>
        </w:tabs>
        <w:ind w:left="0" w:firstLine="0"/>
        <w:sectPr w:rsidR="00547B34" w:rsidRPr="002D1DB8" w:rsidSect="006D19D9">
          <w:headerReference w:type="even" r:id="rId9"/>
          <w:headerReference w:type="default" r:id="rId10"/>
          <w:footerReference w:type="even" r:id="rId11"/>
          <w:footerReference w:type="default" r:id="rId12"/>
          <w:headerReference w:type="first" r:id="rId13"/>
          <w:footerReference w:type="first" r:id="rId14"/>
          <w:pgSz w:w="11910" w:h="16845"/>
          <w:pgMar w:top="2174" w:right="694" w:bottom="1049" w:left="721" w:header="697" w:footer="864" w:gutter="0"/>
          <w:pgNumType w:start="1"/>
          <w:cols w:space="720"/>
          <w:docGrid w:linePitch="313"/>
        </w:sectPr>
      </w:pPr>
    </w:p>
    <w:p w:rsidR="0020256E" w:rsidRDefault="004757A0" w:rsidP="00D1403F">
      <w:pPr>
        <w:pStyle w:val="Heading1"/>
        <w:numPr>
          <w:ilvl w:val="0"/>
          <w:numId w:val="18"/>
        </w:numPr>
      </w:pPr>
      <w:bookmarkStart w:id="4" w:name="_Toc469829027"/>
      <w:r>
        <w:lastRenderedPageBreak/>
        <w:t>Mise en fonctionnement</w:t>
      </w:r>
      <w:bookmarkEnd w:id="4"/>
    </w:p>
    <w:p w:rsidR="0018487B" w:rsidRPr="0018487B" w:rsidRDefault="0018487B" w:rsidP="0018487B"/>
    <w:p w:rsidR="005626AF" w:rsidRDefault="00F03F65" w:rsidP="005626AF">
      <w:pPr>
        <w:pStyle w:val="Heading3"/>
      </w:pPr>
      <w:r>
        <w:t>Application Bureau</w:t>
      </w:r>
    </w:p>
    <w:p w:rsidR="002501E0" w:rsidRPr="002501E0" w:rsidRDefault="00F6464E" w:rsidP="002501E0">
      <w:r>
        <w:t>Pour lancer l’application Bureau, il vous suffit de double cliquer que le fichier « rssAggregatorDesktop.jar » ou de faire un clic droit sur ce même fichier puis de cliquer sur « exécuter ».</w:t>
      </w:r>
    </w:p>
    <w:p w:rsidR="003A6975" w:rsidRDefault="003A6975" w:rsidP="005626AF">
      <w:pPr>
        <w:pStyle w:val="Heading3"/>
      </w:pPr>
      <w:bookmarkStart w:id="5" w:name="_Toc469829029"/>
      <w:r>
        <w:t>Application mobile (Android)</w:t>
      </w:r>
      <w:bookmarkEnd w:id="5"/>
    </w:p>
    <w:p w:rsidR="00556166" w:rsidRDefault="00556166">
      <w:pPr>
        <w:spacing w:after="160" w:line="259" w:lineRule="auto"/>
        <w:ind w:left="0" w:firstLine="0"/>
        <w:jc w:val="left"/>
        <w:rPr>
          <w:u w:val="single"/>
        </w:rPr>
      </w:pPr>
      <w:r>
        <w:rPr>
          <w:u w:val="single"/>
        </w:rPr>
        <w:br w:type="page"/>
      </w:r>
    </w:p>
    <w:p w:rsidR="0020256E" w:rsidRDefault="0018487B" w:rsidP="0018487B">
      <w:pPr>
        <w:pStyle w:val="Heading1"/>
        <w:numPr>
          <w:ilvl w:val="0"/>
          <w:numId w:val="18"/>
        </w:numPr>
      </w:pPr>
      <w:bookmarkStart w:id="6" w:name="_Toc469829032"/>
      <w:r>
        <w:lastRenderedPageBreak/>
        <w:t>Cas d’utilisation</w:t>
      </w:r>
      <w:bookmarkEnd w:id="6"/>
    </w:p>
    <w:p w:rsidR="00282850" w:rsidRDefault="00ED267D" w:rsidP="00ED267D">
      <w:pPr>
        <w:pStyle w:val="Heading3"/>
      </w:pPr>
      <w:r>
        <w:t>Créer un compte</w:t>
      </w:r>
    </w:p>
    <w:p w:rsidR="00ED267D" w:rsidRDefault="00056A59" w:rsidP="00A026FB">
      <w:pPr>
        <w:pStyle w:val="Heading4"/>
        <w:ind w:left="1426" w:firstLine="374"/>
      </w:pPr>
      <w:r>
        <w:t>Application Bureau</w:t>
      </w:r>
    </w:p>
    <w:p w:rsidR="00A026FB" w:rsidRDefault="004C2804" w:rsidP="00B75E3A">
      <w:pPr>
        <w:ind w:firstLine="698"/>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213.75pt;margin-top:119.05pt;width:168.75pt;height:128.25pt;z-index:251668480;mso-position-horizontal-relative:text;mso-position-vertical-relative:text;mso-width-relative:page;mso-height-relative:page">
            <v:imagedata r:id="rId15" o:title="desktopCreate" croptop="23258f" cropbottom="23693f" cropleft="20814f" cropright="23626f"/>
            <w10:wrap type="topAndBottom"/>
          </v:shape>
        </w:pict>
      </w:r>
      <w:r w:rsidR="00B97036">
        <w:rPr>
          <w:noProof/>
          <w:lang w:val="en-US" w:eastAsia="ja-JP"/>
        </w:rPr>
        <mc:AlternateContent>
          <mc:Choice Requires="wps">
            <w:drawing>
              <wp:anchor distT="0" distB="0" distL="114300" distR="114300" simplePos="0" relativeHeight="251665408" behindDoc="0" locked="0" layoutInCell="1" allowOverlap="1" wp14:anchorId="5F7F3ECD" wp14:editId="2F9931B7">
                <wp:simplePos x="0" y="0"/>
                <wp:positionH relativeFrom="column">
                  <wp:posOffset>1723390</wp:posOffset>
                </wp:positionH>
                <wp:positionV relativeFrom="paragraph">
                  <wp:posOffset>2197100</wp:posOffset>
                </wp:positionV>
                <wp:extent cx="1104900" cy="635"/>
                <wp:effectExtent l="0" t="0" r="0" b="8255"/>
                <wp:wrapTopAndBottom/>
                <wp:docPr id="8" name="Text Box 8"/>
                <wp:cNvGraphicFramePr/>
                <a:graphic xmlns:a="http://schemas.openxmlformats.org/drawingml/2006/main">
                  <a:graphicData uri="http://schemas.microsoft.com/office/word/2010/wordprocessingShape">
                    <wps:wsp>
                      <wps:cNvSpPr txBox="1"/>
                      <wps:spPr>
                        <a:xfrm>
                          <a:off x="0" y="0"/>
                          <a:ext cx="1104900" cy="635"/>
                        </a:xfrm>
                        <a:prstGeom prst="rect">
                          <a:avLst/>
                        </a:prstGeom>
                        <a:solidFill>
                          <a:prstClr val="white"/>
                        </a:solidFill>
                        <a:ln>
                          <a:noFill/>
                        </a:ln>
                        <a:effectLst/>
                      </wps:spPr>
                      <wps:txbx>
                        <w:txbxContent>
                          <w:p w:rsidR="00885656" w:rsidRPr="00484AE0" w:rsidRDefault="00885656" w:rsidP="00885656">
                            <w:pPr>
                              <w:pStyle w:val="Caption"/>
                              <w:rPr>
                                <w:noProof/>
                                <w:color w:val="000000"/>
                                <w:sz w:val="23"/>
                              </w:rPr>
                            </w:pPr>
                            <w:r>
                              <w:t xml:space="preserve">Figure </w:t>
                            </w:r>
                            <w:r w:rsidR="008A27ED">
                              <w:t>2</w:t>
                            </w:r>
                            <w:r>
                              <w:t xml:space="preserve"> Création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F7F3ECD" id="_x0000_t202" coordsize="21600,21600" o:spt="202" path="m,l,21600r21600,l21600,xe">
                <v:stroke joinstyle="miter"/>
                <v:path gradientshapeok="t" o:connecttype="rect"/>
              </v:shapetype>
              <v:shape id="Text Box 8" o:spid="_x0000_s1026" type="#_x0000_t202" style="position:absolute;left:0;text-align:left;margin-left:135.7pt;margin-top:173pt;width:87pt;height:.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" stroked="f">
                <v:textbox style="mso-fit-shape-to-text:t" inset="0,0,0,0">
                  <w:txbxContent>
                    <w:p w:rsidR="00885656" w:rsidRPr="00484AE0" w:rsidRDefault="00885656" w:rsidP="00885656">
                      <w:pPr>
                        <w:pStyle w:val="Caption"/>
                        <w:rPr>
                          <w:noProof/>
                          <w:color w:val="000000"/>
                          <w:sz w:val="23"/>
                        </w:rPr>
                      </w:pPr>
                      <w:r>
                        <w:t xml:space="preserve">Figure </w:t>
                      </w:r>
                      <w:r w:rsidR="008A27ED">
                        <w:t>2</w:t>
                      </w:r>
                      <w:r>
                        <w:t xml:space="preserve"> Création</w:t>
                      </w:r>
                    </w:p>
                  </w:txbxContent>
                </v:textbox>
                <w10:wrap type="topAndBottom"/>
              </v:shape>
            </w:pict>
          </mc:Fallback>
        </mc:AlternateContent>
      </w:r>
      <w:r w:rsidR="00885656">
        <w:rPr>
          <w:noProof/>
          <w:lang w:val="en-US" w:eastAsia="ja-JP"/>
        </w:rPr>
        <mc:AlternateContent>
          <mc:Choice Requires="wps">
            <w:drawing>
              <wp:anchor distT="0" distB="0" distL="114300" distR="114300" simplePos="0" relativeHeight="251663360" behindDoc="1" locked="0" layoutInCell="1" allowOverlap="1" wp14:anchorId="1771F172" wp14:editId="09486C5F">
                <wp:simplePos x="0" y="0"/>
                <wp:positionH relativeFrom="column">
                  <wp:posOffset>-29210</wp:posOffset>
                </wp:positionH>
                <wp:positionV relativeFrom="paragraph">
                  <wp:posOffset>1519555</wp:posOffset>
                </wp:positionV>
                <wp:extent cx="1428750" cy="635"/>
                <wp:effectExtent l="0" t="0" r="0" b="8255"/>
                <wp:wrapTight wrapText="bothSides">
                  <wp:wrapPolygon edited="0">
                    <wp:start x="0" y="0"/>
                    <wp:lineTo x="0" y="20698"/>
                    <wp:lineTo x="21312" y="20698"/>
                    <wp:lineTo x="21312"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1428750" cy="635"/>
                        </a:xfrm>
                        <a:prstGeom prst="rect">
                          <a:avLst/>
                        </a:prstGeom>
                        <a:solidFill>
                          <a:prstClr val="white"/>
                        </a:solidFill>
                        <a:ln>
                          <a:noFill/>
                        </a:ln>
                        <a:effectLst/>
                      </wps:spPr>
                      <wps:txbx>
                        <w:txbxContent>
                          <w:p w:rsidR="00885656" w:rsidRPr="00C362C3" w:rsidRDefault="00885656" w:rsidP="00885656">
                            <w:pPr>
                              <w:pStyle w:val="Caption"/>
                              <w:rPr>
                                <w:noProof/>
                                <w:color w:val="000000"/>
                                <w:sz w:val="23"/>
                              </w:rPr>
                            </w:pPr>
                            <w:r>
                              <w:t xml:space="preserve">Figure </w:t>
                            </w:r>
                            <w:r w:rsidR="008A27ED">
                              <w:t>1</w:t>
                            </w:r>
                            <w:r>
                              <w:t xml:space="preserve"> Créer un compte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771F172" id="Text Box 1" o:spid="_x0000_s1027" type="#_x0000_t202" style="position:absolute;left:0;text-align:left;margin-left:-2.3pt;margin-top:119.65pt;width:112.5pt;height:.0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" stroked="f">
                <v:textbox style="mso-fit-shape-to-text:t" inset="0,0,0,0">
                  <w:txbxContent>
                    <w:p w:rsidR="00885656" w:rsidRPr="00C362C3" w:rsidRDefault="00885656" w:rsidP="00885656">
                      <w:pPr>
                        <w:pStyle w:val="Caption"/>
                        <w:rPr>
                          <w:noProof/>
                          <w:color w:val="000000"/>
                          <w:sz w:val="23"/>
                        </w:rPr>
                      </w:pPr>
                      <w:r>
                        <w:t xml:space="preserve">Figure </w:t>
                      </w:r>
                      <w:r w:rsidR="008A27ED">
                        <w:t>1</w:t>
                      </w:r>
                      <w:r>
                        <w:t xml:space="preserve"> Créer un compte</w:t>
                      </w:r>
                    </w:p>
                  </w:txbxContent>
                </v:textbox>
                <w10:wrap type="tight"/>
              </v:shape>
            </w:pict>
          </mc:Fallback>
        </mc:AlternateContent>
      </w:r>
      <w:r>
        <w:rPr>
          <w:noProof/>
        </w:rPr>
        <w:pict>
          <v:shape id="_x0000_s1028" type="#_x0000_t75" style="position:absolute;left:0;text-align:left;margin-left:-2.3pt;margin-top:47.05pt;width:524.25pt;height:68.25pt;z-index:-251657216;mso-position-horizontal-relative:text;mso-position-vertical-relative:text;mso-width-relative:page;mso-height-relative:page" wrapcoords="-31 0 -31 21363 21600 21363 21600 0 -31 0">
            <v:imagedata r:id="rId16" o:title="DesktopConnection" cropbottom="55662f"/>
            <w10:wrap type="tight"/>
          </v:shape>
        </w:pict>
      </w:r>
      <w:r w:rsidR="00556166">
        <w:t>Afin de créer un compte depuis l’application bureau, il suffit de cliquer sur le bouton « créer un compte »</w:t>
      </w:r>
      <w:r w:rsidR="00885656">
        <w:t xml:space="preserve"> (Figure 1)</w:t>
      </w:r>
      <w:r w:rsidR="00556166">
        <w:t>, qui fera alors apparaître une autre fenêtre </w:t>
      </w:r>
      <w:r w:rsidR="00885656">
        <w:t xml:space="preserve">(Figure 2) </w:t>
      </w:r>
      <w:r w:rsidR="00556166">
        <w:t>dans laquelle vous devrez renseigner votre nom de compte, votre mot de passe et une confirmation de celui-ci.</w:t>
      </w:r>
    </w:p>
    <w:p w:rsidR="00A026FB" w:rsidRDefault="00A026FB" w:rsidP="00A026FB"/>
    <w:p w:rsidR="00B75E3A" w:rsidRDefault="00B75E3A" w:rsidP="00A026FB"/>
    <w:p w:rsidR="00A026FB" w:rsidRDefault="00A026FB" w:rsidP="00A026FB">
      <w:pPr>
        <w:pStyle w:val="Heading4"/>
        <w:ind w:left="1426" w:firstLine="374"/>
      </w:pPr>
      <w:r>
        <w:t xml:space="preserve">Application </w:t>
      </w:r>
      <w:r>
        <w:t>Web</w:t>
      </w:r>
    </w:p>
    <w:p w:rsidR="00B75E3A" w:rsidRDefault="00B75E3A" w:rsidP="00A026FB">
      <w:r>
        <w:tab/>
      </w:r>
      <w:r>
        <w:tab/>
        <w:t>Cliquer sur le bouton « </w:t>
      </w:r>
      <w:proofErr w:type="spellStart"/>
      <w:r>
        <w:t>Register</w:t>
      </w:r>
      <w:proofErr w:type="spellEnd"/>
      <w:r w:rsidR="001F22FA">
        <w:t> » dans le panneau de login à droite. Une fois la page d’enregistrement ouverte, remplir les champs demandés et cliquer sur « </w:t>
      </w:r>
      <w:proofErr w:type="spellStart"/>
      <w:r w:rsidR="001F22FA">
        <w:t>Register</w:t>
      </w:r>
      <w:proofErr w:type="spellEnd"/>
      <w:r w:rsidR="001F22FA">
        <w:t xml:space="preserve"> ». Une fois le formulaire rempli et validé, </w:t>
      </w:r>
      <w:r w:rsidR="008F536B">
        <w:t>la page d’accueil sera affichée et l’utilisateur automatiquement connecté.</w:t>
      </w:r>
    </w:p>
    <w:p w:rsidR="001670EA" w:rsidRDefault="007503C8" w:rsidP="00A026FB">
      <w:r>
        <w:rPr>
          <w:noProof/>
        </w:rPr>
        <mc:AlternateContent>
          <mc:Choice Requires="wps">
            <w:drawing>
              <wp:anchor distT="0" distB="0" distL="114300" distR="114300" simplePos="0" relativeHeight="251687936" behindDoc="0" locked="0" layoutInCell="1" allowOverlap="1" wp14:anchorId="7F018EB8" wp14:editId="79CD1AA8">
                <wp:simplePos x="0" y="0"/>
                <wp:positionH relativeFrom="column">
                  <wp:posOffset>2370455</wp:posOffset>
                </wp:positionH>
                <wp:positionV relativeFrom="paragraph">
                  <wp:posOffset>2477770</wp:posOffset>
                </wp:positionV>
                <wp:extent cx="1924050" cy="635"/>
                <wp:effectExtent l="0" t="0" r="0" b="18415"/>
                <wp:wrapTopAndBottom/>
                <wp:docPr id="3" name="Text Box 3"/>
                <wp:cNvGraphicFramePr/>
                <a:graphic xmlns:a="http://schemas.openxmlformats.org/drawingml/2006/main">
                  <a:graphicData uri="http://schemas.microsoft.com/office/word/2010/wordprocessingShape">
                    <wps:wsp>
                      <wps:cNvSpPr txBox="1"/>
                      <wps:spPr>
                        <a:xfrm>
                          <a:off x="0" y="0"/>
                          <a:ext cx="1924050" cy="635"/>
                        </a:xfrm>
                        <a:prstGeom prst="rect">
                          <a:avLst/>
                        </a:prstGeom>
                        <a:solidFill>
                          <a:prstClr val="white"/>
                        </a:solidFill>
                        <a:ln>
                          <a:noFill/>
                        </a:ln>
                      </wps:spPr>
                      <wps:txbx>
                        <w:txbxContent>
                          <w:p w:rsidR="007503C8" w:rsidRPr="00D04C9F" w:rsidRDefault="007503C8" w:rsidP="007503C8">
                            <w:pPr>
                              <w:pStyle w:val="Caption"/>
                              <w:rPr>
                                <w:noProof/>
                                <w:color w:val="000000"/>
                                <w:sz w:val="23"/>
                              </w:rPr>
                            </w:pPr>
                            <w:r>
                              <w:t>Création de compte web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018EB8" id="Text Box 3" o:spid="_x0000_s1028" type="#_x0000_t202" style="position:absolute;left:0;text-align:left;margin-left:186.65pt;margin-top:195.1pt;width:151.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" stroked="f">
                <v:textbox style="mso-fit-shape-to-text:t" inset="0,0,0,0">
                  <w:txbxContent>
                    <w:p w:rsidR="007503C8" w:rsidRPr="00D04C9F" w:rsidRDefault="007503C8" w:rsidP="007503C8">
                      <w:pPr>
                        <w:pStyle w:val="Caption"/>
                        <w:rPr>
                          <w:noProof/>
                          <w:color w:val="000000"/>
                          <w:sz w:val="23"/>
                        </w:rPr>
                      </w:pPr>
                      <w:r>
                        <w:t>Création de compte web</w:t>
                      </w:r>
                    </w:p>
                  </w:txbxContent>
                </v:textbox>
                <w10:wrap type="topAndBottom"/>
              </v:shape>
            </w:pict>
          </mc:Fallback>
        </mc:AlternateContent>
      </w:r>
      <w:r w:rsidR="001670EA">
        <w:rPr>
          <w:noProof/>
          <w:lang w:val="en-US" w:eastAsia="ja-JP"/>
        </w:rPr>
        <w:drawing>
          <wp:anchor distT="0" distB="0" distL="114300" distR="114300" simplePos="0" relativeHeight="251685888" behindDoc="1" locked="0" layoutInCell="1" allowOverlap="1">
            <wp:simplePos x="0" y="0"/>
            <wp:positionH relativeFrom="margin">
              <wp:posOffset>2370455</wp:posOffset>
            </wp:positionH>
            <wp:positionV relativeFrom="paragraph">
              <wp:posOffset>391795</wp:posOffset>
            </wp:positionV>
            <wp:extent cx="1924050" cy="2028825"/>
            <wp:effectExtent l="0" t="0" r="0" b="9525"/>
            <wp:wrapTopAndBottom/>
            <wp:docPr id="2" name="Picture 2" descr="https://puu.sh/tFrdh/4aae3f05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uu.sh/tFrdh/4aae3f05a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24050" cy="20288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75E3A" w:rsidRDefault="00B75E3A" w:rsidP="00A026FB"/>
    <w:p w:rsidR="00A026FB" w:rsidRDefault="00A026FB" w:rsidP="00A026FB">
      <w:r>
        <w:t xml:space="preserve"> </w:t>
      </w:r>
    </w:p>
    <w:p w:rsidR="00ED267D" w:rsidRDefault="00ED267D" w:rsidP="00ED267D">
      <w:pPr>
        <w:pStyle w:val="Heading3"/>
      </w:pPr>
      <w:r>
        <w:lastRenderedPageBreak/>
        <w:t>Se connecter</w:t>
      </w:r>
    </w:p>
    <w:p w:rsidR="00056A59" w:rsidRDefault="00056A59" w:rsidP="00056A59">
      <w:pPr>
        <w:pStyle w:val="Heading4"/>
        <w:ind w:left="1102" w:firstLine="698"/>
      </w:pPr>
      <w:r>
        <w:t>Application Bureau</w:t>
      </w:r>
    </w:p>
    <w:p w:rsidR="007303EA" w:rsidRDefault="004C2804" w:rsidP="00B75E3A">
      <w:pPr>
        <w:ind w:firstLine="698"/>
      </w:pPr>
      <w:r>
        <w:rPr>
          <w:noProof/>
        </w:rPr>
        <w:pict>
          <v:shape id="_x0000_s1029" type="#_x0000_t75" style="position:absolute;left:0;text-align:left;margin-left:153.75pt;margin-top:154.95pt;width:204.4pt;height:127.85pt;z-index:251661312;mso-position-horizontal-relative:text;mso-position-vertical-relative:text;mso-width-relative:page;mso-height-relative:page">
            <v:imagedata r:id="rId16" o:title="DesktopConnection" croptop="32877f" cropbottom="17252f" cropleft="24189f" cropright="20064f"/>
            <w10:wrap type="topAndBottom"/>
          </v:shape>
        </w:pict>
      </w:r>
      <w:r w:rsidR="00DD06E5">
        <w:rPr>
          <w:noProof/>
          <w:lang w:val="en-US" w:eastAsia="ja-JP"/>
        </w:rPr>
        <mc:AlternateContent>
          <mc:Choice Requires="wps">
            <w:drawing>
              <wp:anchor distT="0" distB="0" distL="114300" distR="114300" simplePos="0" relativeHeight="251670528" behindDoc="1" locked="0" layoutInCell="1" allowOverlap="1" wp14:anchorId="39D11747" wp14:editId="2576C694">
                <wp:simplePos x="0" y="0"/>
                <wp:positionH relativeFrom="column">
                  <wp:posOffset>-162560</wp:posOffset>
                </wp:positionH>
                <wp:positionV relativeFrom="paragraph">
                  <wp:posOffset>1914525</wp:posOffset>
                </wp:positionV>
                <wp:extent cx="1314450" cy="635"/>
                <wp:effectExtent l="0" t="0" r="0" b="8255"/>
                <wp:wrapTight wrapText="bothSides">
                  <wp:wrapPolygon edited="0">
                    <wp:start x="0" y="0"/>
                    <wp:lineTo x="0" y="20698"/>
                    <wp:lineTo x="21287" y="20698"/>
                    <wp:lineTo x="21287"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1314450" cy="635"/>
                        </a:xfrm>
                        <a:prstGeom prst="rect">
                          <a:avLst/>
                        </a:prstGeom>
                        <a:solidFill>
                          <a:prstClr val="white"/>
                        </a:solidFill>
                        <a:ln>
                          <a:noFill/>
                        </a:ln>
                        <a:effectLst/>
                      </wps:spPr>
                      <wps:txbx>
                        <w:txbxContent>
                          <w:p w:rsidR="00B97036" w:rsidRPr="00077FF7" w:rsidRDefault="00B97036" w:rsidP="00B97036">
                            <w:pPr>
                              <w:pStyle w:val="Caption"/>
                              <w:rPr>
                                <w:noProof/>
                                <w:color w:val="000000"/>
                                <w:sz w:val="23"/>
                              </w:rPr>
                            </w:pPr>
                            <w:r>
                              <w:t xml:space="preserve">Figure </w:t>
                            </w:r>
                            <w:r w:rsidR="008A27ED">
                              <w:t>3</w:t>
                            </w:r>
                            <w:r>
                              <w:t xml:space="preserve"> Connection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9D11747" id="Text Box 11" o:spid="_x0000_s1029" type="#_x0000_t202" style="position:absolute;left:0;text-align:left;margin-left:-12.8pt;margin-top:150.75pt;width:103.5pt;height:.05pt;z-index:-251645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" stroked="f">
                <v:textbox style="mso-fit-shape-to-text:t" inset="0,0,0,0">
                  <w:txbxContent>
                    <w:p w:rsidR="00B97036" w:rsidRPr="00077FF7" w:rsidRDefault="00B97036" w:rsidP="00B97036">
                      <w:pPr>
                        <w:pStyle w:val="Caption"/>
                        <w:rPr>
                          <w:noProof/>
                          <w:color w:val="000000"/>
                          <w:sz w:val="23"/>
                        </w:rPr>
                      </w:pPr>
                      <w:r>
                        <w:t xml:space="preserve">Figure </w:t>
                      </w:r>
                      <w:r w:rsidR="008A27ED">
                        <w:t>3</w:t>
                      </w:r>
                      <w:r>
                        <w:t xml:space="preserve"> Connection</w:t>
                      </w:r>
                    </w:p>
                  </w:txbxContent>
                </v:textbox>
                <w10:wrap type="tight"/>
              </v:shape>
            </w:pict>
          </mc:Fallback>
        </mc:AlternateContent>
      </w:r>
      <w:r w:rsidR="00B97036">
        <w:rPr>
          <w:noProof/>
          <w:lang w:val="en-US" w:eastAsia="ja-JP"/>
        </w:rPr>
        <mc:AlternateContent>
          <mc:Choice Requires="wps">
            <w:drawing>
              <wp:anchor distT="0" distB="0" distL="114300" distR="114300" simplePos="0" relativeHeight="251672576" behindDoc="0" locked="0" layoutInCell="1" allowOverlap="1" wp14:anchorId="67C88328" wp14:editId="125C9703">
                <wp:simplePos x="0" y="0"/>
                <wp:positionH relativeFrom="column">
                  <wp:posOffset>75565</wp:posOffset>
                </wp:positionH>
                <wp:positionV relativeFrom="paragraph">
                  <wp:posOffset>2684145</wp:posOffset>
                </wp:positionV>
                <wp:extent cx="1647825" cy="635"/>
                <wp:effectExtent l="0" t="0" r="9525" b="8255"/>
                <wp:wrapTopAndBottom/>
                <wp:docPr id="14" name="Text Box 14"/>
                <wp:cNvGraphicFramePr/>
                <a:graphic xmlns:a="http://schemas.openxmlformats.org/drawingml/2006/main">
                  <a:graphicData uri="http://schemas.microsoft.com/office/word/2010/wordprocessingShape">
                    <wps:wsp>
                      <wps:cNvSpPr txBox="1"/>
                      <wps:spPr>
                        <a:xfrm>
                          <a:off x="0" y="0"/>
                          <a:ext cx="1647825" cy="635"/>
                        </a:xfrm>
                        <a:prstGeom prst="rect">
                          <a:avLst/>
                        </a:prstGeom>
                        <a:solidFill>
                          <a:prstClr val="white"/>
                        </a:solidFill>
                        <a:ln>
                          <a:noFill/>
                        </a:ln>
                        <a:effectLst/>
                      </wps:spPr>
                      <wps:txbx>
                        <w:txbxContent>
                          <w:p w:rsidR="00B97036" w:rsidRPr="002008A7" w:rsidRDefault="00B97036" w:rsidP="00B97036">
                            <w:pPr>
                              <w:pStyle w:val="Caption"/>
                              <w:rPr>
                                <w:noProof/>
                                <w:color w:val="000000"/>
                                <w:sz w:val="23"/>
                              </w:rPr>
                            </w:pPr>
                            <w:r>
                              <w:t>Figure 4 Connection information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7C88328" id="Text Box 14" o:spid="_x0000_s1030" type="#_x0000_t202" style="position:absolute;left:0;text-align:left;margin-left:5.95pt;margin-top:211.35pt;width:129.75pt;height:.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" stroked="f">
                <v:textbox style="mso-fit-shape-to-text:t" inset="0,0,0,0">
                  <w:txbxContent>
                    <w:p w:rsidR="00B97036" w:rsidRPr="002008A7" w:rsidRDefault="00B97036" w:rsidP="00B97036">
                      <w:pPr>
                        <w:pStyle w:val="Caption"/>
                        <w:rPr>
                          <w:noProof/>
                          <w:color w:val="000000"/>
                          <w:sz w:val="23"/>
                        </w:rPr>
                      </w:pPr>
                      <w:r>
                        <w:t>Figure 4 Connection information</w:t>
                      </w:r>
                    </w:p>
                  </w:txbxContent>
                </v:textbox>
                <w10:wrap type="topAndBottom"/>
              </v:shape>
            </w:pict>
          </mc:Fallback>
        </mc:AlternateContent>
      </w:r>
      <w:r w:rsidR="00B97036">
        <w:rPr>
          <w:noProof/>
          <w:lang w:val="en-US" w:eastAsia="ja-JP"/>
        </w:rPr>
        <w:drawing>
          <wp:anchor distT="0" distB="0" distL="114300" distR="114300" simplePos="0" relativeHeight="251666432" behindDoc="1" locked="0" layoutInCell="1" allowOverlap="1">
            <wp:simplePos x="0" y="0"/>
            <wp:positionH relativeFrom="column">
              <wp:posOffset>-114935</wp:posOffset>
            </wp:positionH>
            <wp:positionV relativeFrom="paragraph">
              <wp:posOffset>931545</wp:posOffset>
            </wp:positionV>
            <wp:extent cx="6657975" cy="866775"/>
            <wp:effectExtent l="0" t="0" r="9525" b="9525"/>
            <wp:wrapTight wrapText="bothSides">
              <wp:wrapPolygon edited="0">
                <wp:start x="0" y="0"/>
                <wp:lineTo x="0" y="21363"/>
                <wp:lineTo x="21569" y="21363"/>
                <wp:lineTo x="21569" y="0"/>
                <wp:lineTo x="0" y="0"/>
              </wp:wrapPolygon>
            </wp:wrapTight>
            <wp:docPr id="10" name="Picture 10" descr="C:\Users\Arkayl\AppData\Local\Microsoft\Windows\INetCache\Content.Word\Desktop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kayl\AppData\Local\Microsoft\Windows\INetCache\Content.Word\DesktopConnection.png"/>
                    <pic:cNvPicPr>
                      <a:picLocks noChangeAspect="1" noChangeArrowheads="1"/>
                    </pic:cNvPicPr>
                  </pic:nvPicPr>
                  <pic:blipFill>
                    <a:blip r:embed="rId18">
                      <a:extLst>
                        <a:ext uri="{28A0092B-C50C-407E-A947-70E740481C1C}">
                          <a14:useLocalDpi xmlns:a14="http://schemas.microsoft.com/office/drawing/2010/main" val="0"/>
                        </a:ext>
                      </a:extLst>
                    </a:blip>
                    <a:srcRect b="84933"/>
                    <a:stretch>
                      <a:fillRect/>
                    </a:stretch>
                  </pic:blipFill>
                  <pic:spPr bwMode="auto">
                    <a:xfrm>
                      <a:off x="0" y="0"/>
                      <a:ext cx="6657975" cy="866775"/>
                    </a:xfrm>
                    <a:prstGeom prst="rect">
                      <a:avLst/>
                    </a:prstGeom>
                    <a:noFill/>
                    <a:ln>
                      <a:noFill/>
                    </a:ln>
                  </pic:spPr>
                </pic:pic>
              </a:graphicData>
            </a:graphic>
            <wp14:sizeRelH relativeFrom="page">
              <wp14:pctWidth>0</wp14:pctWidth>
            </wp14:sizeRelH>
            <wp14:sizeRelV relativeFrom="page">
              <wp14:pctHeight>0</wp14:pctHeight>
            </wp14:sizeRelV>
          </wp:anchor>
        </w:drawing>
      </w:r>
      <w:r w:rsidR="00556166">
        <w:t>Pour connecter un compte depuis l’application bureau, il suffit de cliquer sur le bouton « </w:t>
      </w:r>
      <w:r w:rsidR="005A5E82">
        <w:t>C</w:t>
      </w:r>
      <w:r w:rsidR="00556166">
        <w:t>onne</w:t>
      </w:r>
      <w:r w:rsidR="005A5E82">
        <w:t>ct</w:t>
      </w:r>
      <w:r w:rsidR="00556166">
        <w:t>ion »</w:t>
      </w:r>
      <w:r w:rsidR="00B97036">
        <w:t xml:space="preserve"> (Figure </w:t>
      </w:r>
      <w:r w:rsidR="00C33AF5">
        <w:t>4</w:t>
      </w:r>
      <w:r w:rsidR="00B97036">
        <w:t>)</w:t>
      </w:r>
      <w:r w:rsidR="00556166">
        <w:t xml:space="preserve">, qui fera alors apparaître une autre fenêtre dans laquelle vous devrez renseigner votre nom de compte, votre mot de passe puis valider, si votre nom de compte n’existe pas ou ne correspond pas </w:t>
      </w:r>
      <w:r w:rsidR="00B97036">
        <w:t>à</w:t>
      </w:r>
      <w:r w:rsidR="00556166">
        <w:t xml:space="preserve"> votre mot de passe, un message d’erreur apparaitra. Dans le cas où les bonnes informations ont été rentrées, une fenêtre vous dira que vous avez été connecté.</w:t>
      </w:r>
    </w:p>
    <w:p w:rsidR="000A1245" w:rsidRDefault="000A1245" w:rsidP="000A1245"/>
    <w:p w:rsidR="001670EA" w:rsidRDefault="001670EA" w:rsidP="001670EA">
      <w:pPr>
        <w:pStyle w:val="Heading4"/>
        <w:ind w:left="1102" w:firstLine="698"/>
      </w:pPr>
      <w:r>
        <w:t>Application Web</w:t>
      </w:r>
    </w:p>
    <w:p w:rsidR="001670EA" w:rsidRDefault="001670EA" w:rsidP="001670EA">
      <w:r>
        <w:tab/>
      </w:r>
      <w:r>
        <w:tab/>
        <w:t xml:space="preserve">Remplir le formulaire de login à droite de la page, et cliquer sur « Login ». L’utilisateur sera alors connecté et les flux RSS </w:t>
      </w:r>
      <w:proofErr w:type="spellStart"/>
      <w:r>
        <w:t>auquels</w:t>
      </w:r>
      <w:proofErr w:type="spellEnd"/>
      <w:r>
        <w:t xml:space="preserve"> il est abonné apparaîtront.</w:t>
      </w:r>
    </w:p>
    <w:p w:rsidR="007503C8" w:rsidRPr="001670EA" w:rsidRDefault="007503C8" w:rsidP="001670EA">
      <w:r>
        <w:rPr>
          <w:noProof/>
          <w:lang w:val="en-US" w:eastAsia="ja-JP"/>
        </w:rPr>
        <w:drawing>
          <wp:anchor distT="0" distB="0" distL="114300" distR="114300" simplePos="0" relativeHeight="251692032" behindDoc="0" locked="0" layoutInCell="1" allowOverlap="1">
            <wp:simplePos x="0" y="0"/>
            <wp:positionH relativeFrom="margin">
              <wp:align>center</wp:align>
            </wp:positionH>
            <wp:positionV relativeFrom="paragraph">
              <wp:posOffset>161290</wp:posOffset>
            </wp:positionV>
            <wp:extent cx="1790700" cy="1457325"/>
            <wp:effectExtent l="0" t="0" r="0" b="9525"/>
            <wp:wrapTopAndBottom/>
            <wp:docPr id="4" name="Picture 4" descr="https://puu.sh/tFrpn/f332b740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uu.sh/tFrpn/f332b740a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90700" cy="1457325"/>
                    </a:xfrm>
                    <a:prstGeom prst="rect">
                      <a:avLst/>
                    </a:prstGeom>
                    <a:noFill/>
                    <a:ln>
                      <a:noFill/>
                    </a:ln>
                  </pic:spPr>
                </pic:pic>
              </a:graphicData>
            </a:graphic>
          </wp:anchor>
        </w:drawing>
      </w:r>
      <w:r>
        <w:rPr>
          <w:noProof/>
        </w:rPr>
        <mc:AlternateContent>
          <mc:Choice Requires="wps">
            <w:drawing>
              <wp:anchor distT="0" distB="0" distL="114300" distR="114300" simplePos="0" relativeHeight="251691008" behindDoc="0" locked="0" layoutInCell="1" allowOverlap="1" wp14:anchorId="2ECE55E6" wp14:editId="3CC211BA">
                <wp:simplePos x="0" y="0"/>
                <wp:positionH relativeFrom="column">
                  <wp:posOffset>2371090</wp:posOffset>
                </wp:positionH>
                <wp:positionV relativeFrom="paragraph">
                  <wp:posOffset>1799590</wp:posOffset>
                </wp:positionV>
                <wp:extent cx="2047875" cy="635"/>
                <wp:effectExtent l="0" t="0" r="9525" b="18415"/>
                <wp:wrapTopAndBottom/>
                <wp:docPr id="5" name="Text Box 5"/>
                <wp:cNvGraphicFramePr/>
                <a:graphic xmlns:a="http://schemas.openxmlformats.org/drawingml/2006/main">
                  <a:graphicData uri="http://schemas.microsoft.com/office/word/2010/wordprocessingShape">
                    <wps:wsp>
                      <wps:cNvSpPr txBox="1"/>
                      <wps:spPr>
                        <a:xfrm>
                          <a:off x="0" y="0"/>
                          <a:ext cx="2047875" cy="635"/>
                        </a:xfrm>
                        <a:prstGeom prst="rect">
                          <a:avLst/>
                        </a:prstGeom>
                        <a:solidFill>
                          <a:prstClr val="white"/>
                        </a:solidFill>
                        <a:ln>
                          <a:noFill/>
                        </a:ln>
                      </wps:spPr>
                      <wps:txbx>
                        <w:txbxContent>
                          <w:p w:rsidR="007503C8" w:rsidRPr="00BF22B6" w:rsidRDefault="007503C8" w:rsidP="007503C8">
                            <w:pPr>
                              <w:pStyle w:val="Caption"/>
                              <w:ind w:left="0" w:firstLine="0"/>
                              <w:rPr>
                                <w:noProof/>
                                <w:color w:val="000000"/>
                                <w:sz w:val="23"/>
                              </w:rPr>
                            </w:pPr>
                            <w:r>
                              <w:t xml:space="preserve">Formulaire de </w:t>
                            </w:r>
                            <w:proofErr w:type="spellStart"/>
                            <w:r>
                              <w:t>connection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2ECE55E6" id="Text Box 5" o:spid="_x0000_s1031" type="#_x0000_t202" style="position:absolute;left:0;text-align:left;margin-left:186.7pt;margin-top:141.7pt;width:161.25pt;height:.0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" stroked="f">
                <v:textbox style="mso-fit-shape-to-text:t" inset="0,0,0,0">
                  <w:txbxContent>
                    <w:p w:rsidR="007503C8" w:rsidRPr="00BF22B6" w:rsidRDefault="007503C8" w:rsidP="007503C8">
                      <w:pPr>
                        <w:pStyle w:val="Caption"/>
                        <w:ind w:left="0" w:firstLine="0"/>
                        <w:rPr>
                          <w:noProof/>
                          <w:color w:val="000000"/>
                          <w:sz w:val="23"/>
                        </w:rPr>
                      </w:pPr>
                      <w:r>
                        <w:t xml:space="preserve">Formulaire de </w:t>
                      </w:r>
                      <w:proofErr w:type="spellStart"/>
                      <w:r>
                        <w:t>connection</w:t>
                      </w:r>
                      <w:proofErr w:type="spellEnd"/>
                    </w:p>
                  </w:txbxContent>
                </v:textbox>
                <w10:wrap type="topAndBottom"/>
              </v:shape>
            </w:pict>
          </mc:Fallback>
        </mc:AlternateContent>
      </w:r>
    </w:p>
    <w:p w:rsidR="00ED267D" w:rsidRPr="00ED267D" w:rsidRDefault="00ED267D" w:rsidP="00ED267D">
      <w:pPr>
        <w:pStyle w:val="Heading3"/>
      </w:pPr>
      <w:r>
        <w:lastRenderedPageBreak/>
        <w:t>Se déconnecter</w:t>
      </w:r>
    </w:p>
    <w:p w:rsidR="00056A59" w:rsidRDefault="00056A59" w:rsidP="00056A59">
      <w:pPr>
        <w:pStyle w:val="Heading4"/>
        <w:ind w:left="1102" w:firstLine="698"/>
      </w:pPr>
      <w:r>
        <w:t>Application Bureau</w:t>
      </w:r>
    </w:p>
    <w:p w:rsidR="00556166" w:rsidRDefault="00EF53C9" w:rsidP="00B75E3A">
      <w:pPr>
        <w:ind w:firstLine="698"/>
      </w:pPr>
      <w:r>
        <w:rPr>
          <w:noProof/>
          <w:lang w:val="en-US" w:eastAsia="ja-JP"/>
        </w:rPr>
        <mc:AlternateContent>
          <mc:Choice Requires="wps">
            <w:drawing>
              <wp:anchor distT="0" distB="0" distL="114300" distR="114300" simplePos="0" relativeHeight="251676672" behindDoc="1" locked="0" layoutInCell="1" allowOverlap="1" wp14:anchorId="69869124" wp14:editId="6A7AFEF2">
                <wp:simplePos x="0" y="0"/>
                <wp:positionH relativeFrom="column">
                  <wp:posOffset>-133985</wp:posOffset>
                </wp:positionH>
                <wp:positionV relativeFrom="paragraph">
                  <wp:posOffset>1830070</wp:posOffset>
                </wp:positionV>
                <wp:extent cx="6657975" cy="635"/>
                <wp:effectExtent l="0" t="0" r="0" b="0"/>
                <wp:wrapTight wrapText="bothSides">
                  <wp:wrapPolygon edited="0">
                    <wp:start x="0" y="0"/>
                    <wp:lineTo x="0" y="21600"/>
                    <wp:lineTo x="21600" y="21600"/>
                    <wp:lineTo x="21600" y="0"/>
                  </wp:wrapPolygon>
                </wp:wrapTight>
                <wp:docPr id="15" name="Text Box 15"/>
                <wp:cNvGraphicFramePr/>
                <a:graphic xmlns:a="http://schemas.openxmlformats.org/drawingml/2006/main">
                  <a:graphicData uri="http://schemas.microsoft.com/office/word/2010/wordprocessingShape">
                    <wps:wsp>
                      <wps:cNvSpPr txBox="1"/>
                      <wps:spPr>
                        <a:xfrm>
                          <a:off x="0" y="0"/>
                          <a:ext cx="6657975" cy="635"/>
                        </a:xfrm>
                        <a:prstGeom prst="rect">
                          <a:avLst/>
                        </a:prstGeom>
                        <a:solidFill>
                          <a:prstClr val="white"/>
                        </a:solidFill>
                        <a:ln>
                          <a:noFill/>
                        </a:ln>
                        <a:effectLst/>
                      </wps:spPr>
                      <wps:txbx>
                        <w:txbxContent>
                          <w:p w:rsidR="00EF53C9" w:rsidRPr="000B2D07" w:rsidRDefault="00EF53C9" w:rsidP="00EF53C9">
                            <w:pPr>
                              <w:pStyle w:val="Caption"/>
                              <w:rPr>
                                <w:noProof/>
                                <w:color w:val="000000"/>
                                <w:sz w:val="23"/>
                              </w:rPr>
                            </w:pPr>
                            <w:r>
                              <w:t>Figure 5 Déconnection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869124" id="Text Box 15" o:spid="_x0000_s1032" type="#_x0000_t202" style="position:absolute;left:0;text-align:left;margin-left:-10.55pt;margin-top:144.1pt;width:524.2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" stroked="f">
                <v:textbox style="mso-fit-shape-to-text:t" inset="0,0,0,0">
                  <w:txbxContent>
                    <w:p w:rsidR="00EF53C9" w:rsidRPr="000B2D07" w:rsidRDefault="00EF53C9" w:rsidP="00EF53C9">
                      <w:pPr>
                        <w:pStyle w:val="Caption"/>
                        <w:rPr>
                          <w:noProof/>
                          <w:color w:val="000000"/>
                          <w:sz w:val="23"/>
                        </w:rPr>
                      </w:pPr>
                      <w:r>
                        <w:t>Figure 5 Déconnection</w:t>
                      </w:r>
                    </w:p>
                  </w:txbxContent>
                </v:textbox>
                <w10:wrap type="tight"/>
              </v:shape>
            </w:pict>
          </mc:Fallback>
        </mc:AlternateContent>
      </w:r>
      <w:r w:rsidR="004C2804">
        <w:rPr>
          <w:noProof/>
        </w:rPr>
        <w:pict>
          <v:shape id="_x0000_s1032" type="#_x0000_t75" style="position:absolute;left:0;text-align:left;margin-left:-10.55pt;margin-top:53.35pt;width:524.25pt;height:86.25pt;z-index:-251641856;mso-position-horizontal-relative:text;mso-position-vertical-relative:text;mso-width-relative:page;mso-height-relative:page" wrapcoords="-31 0 -31 21412 21600 21412 21600 0 -31 0">
            <v:imagedata r:id="rId20" o:title="UserConnected" cropbottom="52996f"/>
            <w10:wrap type="tight"/>
          </v:shape>
        </w:pict>
      </w:r>
      <w:r w:rsidR="00556166">
        <w:t>Pour de déconnecter d’un compte depuis l’application bureau, il suffit de cliquer sur le bouton « Déconne</w:t>
      </w:r>
      <w:r w:rsidR="00A42C78">
        <w:t>ct</w:t>
      </w:r>
      <w:r w:rsidR="00556166">
        <w:t xml:space="preserve">ion », une boite de dialogue s’ouvrira demandant si vous </w:t>
      </w:r>
      <w:r w:rsidR="000A1245">
        <w:t>êtes</w:t>
      </w:r>
      <w:r w:rsidR="00556166">
        <w:t xml:space="preserve"> sur de vouloir vous déconnecter, sélectionnez «OK » si tel est votre souhait, sinon sélectionnez « Annuler ». </w:t>
      </w:r>
    </w:p>
    <w:p w:rsidR="00ED267D" w:rsidRDefault="00ED267D" w:rsidP="00ED267D"/>
    <w:p w:rsidR="007503C8" w:rsidRDefault="007503C8" w:rsidP="007503C8">
      <w:pPr>
        <w:pStyle w:val="Heading4"/>
        <w:ind w:left="1102" w:firstLine="698"/>
      </w:pPr>
      <w:r>
        <w:t>Application Web</w:t>
      </w:r>
    </w:p>
    <w:p w:rsidR="007503C8" w:rsidRDefault="007503C8" w:rsidP="007503C8">
      <w:r>
        <w:rPr>
          <w:noProof/>
          <w:lang w:val="en-US" w:eastAsia="ja-JP"/>
        </w:rPr>
        <w:drawing>
          <wp:anchor distT="0" distB="0" distL="114300" distR="114300" simplePos="0" relativeHeight="251693056" behindDoc="0" locked="0" layoutInCell="1" allowOverlap="1">
            <wp:simplePos x="0" y="0"/>
            <wp:positionH relativeFrom="margin">
              <wp:align>center</wp:align>
            </wp:positionH>
            <wp:positionV relativeFrom="paragraph">
              <wp:posOffset>481965</wp:posOffset>
            </wp:positionV>
            <wp:extent cx="2009775" cy="895350"/>
            <wp:effectExtent l="0" t="0" r="9525" b="0"/>
            <wp:wrapTopAndBottom/>
            <wp:docPr id="7" name="Picture 7" descr="https://puu.sh/tFrBS/e11419b3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uu.sh/tFrBS/e11419b3a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9775" cy="895350"/>
                    </a:xfrm>
                    <a:prstGeom prst="rect">
                      <a:avLst/>
                    </a:prstGeom>
                    <a:noFill/>
                    <a:ln>
                      <a:noFill/>
                    </a:ln>
                  </pic:spPr>
                </pic:pic>
              </a:graphicData>
            </a:graphic>
          </wp:anchor>
        </w:drawing>
      </w:r>
      <w:r>
        <w:tab/>
      </w:r>
      <w:r>
        <w:tab/>
        <w:t>Cliquer sur « </w:t>
      </w:r>
      <w:proofErr w:type="spellStart"/>
      <w:r>
        <w:t>Logout</w:t>
      </w:r>
      <w:proofErr w:type="spellEnd"/>
      <w:r>
        <w:t> » sur le panneau à droite de la page. L’utilisateur sera déconnecté, et les flux RSS affichés disparaîtront.</w:t>
      </w:r>
    </w:p>
    <w:p w:rsidR="007503C8" w:rsidRPr="007503C8" w:rsidRDefault="007503C8" w:rsidP="007503C8">
      <w:pPr>
        <w:rPr>
          <w:rFonts w:eastAsiaTheme="minorEastAsia" w:hint="eastAsia"/>
          <w:lang w:eastAsia="ja-JP"/>
        </w:rPr>
      </w:pPr>
    </w:p>
    <w:p w:rsidR="007503C8" w:rsidRDefault="007503C8" w:rsidP="00ED267D"/>
    <w:p w:rsidR="00ED267D" w:rsidRDefault="00ED267D" w:rsidP="00ED267D">
      <w:pPr>
        <w:pStyle w:val="Heading3"/>
      </w:pPr>
      <w:r>
        <w:t xml:space="preserve">Ajouter un flux </w:t>
      </w:r>
      <w:proofErr w:type="spellStart"/>
      <w:r>
        <w:t>rss</w:t>
      </w:r>
      <w:proofErr w:type="spellEnd"/>
    </w:p>
    <w:p w:rsidR="00056A59" w:rsidRDefault="00056A59" w:rsidP="00056A59">
      <w:pPr>
        <w:pStyle w:val="Heading4"/>
        <w:ind w:left="1102" w:firstLine="698"/>
      </w:pPr>
      <w:r>
        <w:t>Application Bureau</w:t>
      </w:r>
    </w:p>
    <w:p w:rsidR="00CC3846" w:rsidRDefault="004C2804" w:rsidP="00B75E3A">
      <w:pPr>
        <w:ind w:firstLine="698"/>
      </w:pPr>
      <w:r>
        <w:rPr>
          <w:noProof/>
        </w:rPr>
        <w:pict>
          <v:shape id="_x0000_s1033" type="#_x0000_t75" style="position:absolute;left:0;text-align:left;margin-left:50.25pt;margin-top:92.85pt;width:116.25pt;height:83.25pt;z-index:-251637760;mso-position-horizontal-relative:text;mso-position-vertical-relative:text;mso-width-relative:page;mso-height-relative:page" wrapcoords="697 0 697 21016 21600 21016 21600 0 697 0">
            <v:imagedata r:id="rId22" o:title="SubMenuDesktop" croptop="40277f" cropright="51004f"/>
            <w10:wrap type="topAndBottom"/>
          </v:shape>
        </w:pict>
      </w:r>
      <w:r w:rsidR="00CF2FB0">
        <w:rPr>
          <w:noProof/>
          <w:lang w:val="en-US" w:eastAsia="ja-JP"/>
        </w:rPr>
        <mc:AlternateContent>
          <mc:Choice Requires="wps">
            <w:drawing>
              <wp:anchor distT="0" distB="0" distL="114300" distR="114300" simplePos="0" relativeHeight="251684864" behindDoc="0" locked="0" layoutInCell="1" allowOverlap="1" wp14:anchorId="37B707C5" wp14:editId="03B1F174">
                <wp:simplePos x="0" y="0"/>
                <wp:positionH relativeFrom="column">
                  <wp:posOffset>4028440</wp:posOffset>
                </wp:positionH>
                <wp:positionV relativeFrom="paragraph">
                  <wp:posOffset>2627630</wp:posOffset>
                </wp:positionV>
                <wp:extent cx="2552700" cy="152400"/>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2552700" cy="152400"/>
                        </a:xfrm>
                        <a:prstGeom prst="rect">
                          <a:avLst/>
                        </a:prstGeom>
                        <a:solidFill>
                          <a:prstClr val="white"/>
                        </a:solidFill>
                        <a:ln>
                          <a:noFill/>
                        </a:ln>
                        <a:effectLst/>
                      </wps:spPr>
                      <wps:txbx>
                        <w:txbxContent>
                          <w:p w:rsidR="00CF2FB0" w:rsidRPr="00B9446D" w:rsidRDefault="00CF2FB0" w:rsidP="00CF2FB0">
                            <w:pPr>
                              <w:pStyle w:val="Caption"/>
                              <w:rPr>
                                <w:noProof/>
                                <w:color w:val="000000"/>
                                <w:sz w:val="23"/>
                              </w:rPr>
                            </w:pPr>
                            <w:r>
                              <w:t>Figure 7 Information flux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B707C5" id="Text Box 17" o:spid="_x0000_s1033" type="#_x0000_t202" style="position:absolute;left:0;text-align:left;margin-left:317.2pt;margin-top:206.9pt;width:201pt;height:12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" stroked="f">
                <v:textbox inset="0,0,0,0">
                  <w:txbxContent>
                    <w:p w:rsidR="00CF2FB0" w:rsidRPr="00B9446D" w:rsidRDefault="00CF2FB0" w:rsidP="00CF2FB0">
                      <w:pPr>
                        <w:pStyle w:val="Caption"/>
                        <w:rPr>
                          <w:noProof/>
                          <w:color w:val="000000"/>
                          <w:sz w:val="23"/>
                        </w:rPr>
                      </w:pPr>
                      <w:r>
                        <w:t>Figure 7 Information flux</w:t>
                      </w:r>
                    </w:p>
                  </w:txbxContent>
                </v:textbox>
                <w10:wrap type="topAndBottom"/>
              </v:shape>
            </w:pict>
          </mc:Fallback>
        </mc:AlternateContent>
      </w:r>
      <w:r>
        <w:rPr>
          <w:noProof/>
        </w:rPr>
        <w:pict>
          <v:shape id="_x0000_s1034" type="#_x0000_t75" style="position:absolute;left:0;text-align:left;margin-left:323.95pt;margin-top:75.65pt;width:201pt;height:127.5pt;z-index:251682816;mso-position-horizontal-relative:text;mso-position-vertical-relative:text;mso-width-relative:page;mso-height-relative:page">
            <v:imagedata r:id="rId23" o:title="addDesktop"/>
            <w10:wrap type="topAndBottom"/>
          </v:shape>
        </w:pict>
      </w:r>
      <w:r w:rsidR="0023156E">
        <w:rPr>
          <w:noProof/>
          <w:lang w:val="en-US" w:eastAsia="ja-JP"/>
        </w:rPr>
        <mc:AlternateContent>
          <mc:Choice Requires="wps">
            <w:drawing>
              <wp:anchor distT="0" distB="0" distL="114300" distR="114300" simplePos="0" relativeHeight="251680768" behindDoc="1" locked="0" layoutInCell="1" allowOverlap="1" wp14:anchorId="36F4B05C" wp14:editId="641E83C0">
                <wp:simplePos x="0" y="0"/>
                <wp:positionH relativeFrom="column">
                  <wp:posOffset>57150</wp:posOffset>
                </wp:positionH>
                <wp:positionV relativeFrom="paragraph">
                  <wp:posOffset>971550</wp:posOffset>
                </wp:positionV>
                <wp:extent cx="1476375" cy="635"/>
                <wp:effectExtent l="0" t="0" r="0" b="0"/>
                <wp:wrapTight wrapText="bothSides">
                  <wp:wrapPolygon edited="0">
                    <wp:start x="0" y="0"/>
                    <wp:lineTo x="0" y="21600"/>
                    <wp:lineTo x="21600" y="21600"/>
                    <wp:lineTo x="21600" y="0"/>
                  </wp:wrapPolygon>
                </wp:wrapTight>
                <wp:docPr id="16" name="Text Box 16"/>
                <wp:cNvGraphicFramePr/>
                <a:graphic xmlns:a="http://schemas.openxmlformats.org/drawingml/2006/main">
                  <a:graphicData uri="http://schemas.microsoft.com/office/word/2010/wordprocessingShape">
                    <wps:wsp>
                      <wps:cNvSpPr txBox="1"/>
                      <wps:spPr>
                        <a:xfrm>
                          <a:off x="0" y="0"/>
                          <a:ext cx="1476375" cy="635"/>
                        </a:xfrm>
                        <a:prstGeom prst="rect">
                          <a:avLst/>
                        </a:prstGeom>
                        <a:solidFill>
                          <a:prstClr val="white"/>
                        </a:solidFill>
                        <a:ln>
                          <a:noFill/>
                        </a:ln>
                        <a:effectLst/>
                      </wps:spPr>
                      <wps:txbx>
                        <w:txbxContent>
                          <w:p w:rsidR="0023156E" w:rsidRPr="00B21346" w:rsidRDefault="0023156E" w:rsidP="0023156E">
                            <w:pPr>
                              <w:pStyle w:val="Caption"/>
                              <w:rPr>
                                <w:noProof/>
                                <w:sz w:val="23"/>
                              </w:rPr>
                            </w:pPr>
                            <w:r>
                              <w:t>Figure 6 Ajout / suppression de flux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F4B05C" id="Text Box 16" o:spid="_x0000_s1034" type="#_x0000_t202" style="position:absolute;left:0;text-align:left;margin-left:4.5pt;margin-top:76.5pt;width:116.25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" stroked="f">
                <v:textbox style="mso-fit-shape-to-text:t" inset="0,0,0,0">
                  <w:txbxContent>
                    <w:p w:rsidR="0023156E" w:rsidRPr="00B21346" w:rsidRDefault="0023156E" w:rsidP="0023156E">
                      <w:pPr>
                        <w:pStyle w:val="Caption"/>
                        <w:rPr>
                          <w:noProof/>
                          <w:sz w:val="23"/>
                        </w:rPr>
                      </w:pPr>
                      <w:r>
                        <w:t>Figure 6 Ajout / suppression de flux</w:t>
                      </w:r>
                    </w:p>
                  </w:txbxContent>
                </v:textbox>
                <w10:wrap type="tight"/>
              </v:shape>
            </w:pict>
          </mc:Fallback>
        </mc:AlternateContent>
      </w:r>
      <w:r w:rsidR="00CC3846">
        <w:t xml:space="preserve">Pour </w:t>
      </w:r>
      <w:r w:rsidR="00132A86">
        <w:t>ajouter un flux, vous devez être au préalable connecté</w:t>
      </w:r>
      <w:r w:rsidR="00CC3846">
        <w:t>.</w:t>
      </w:r>
      <w:r w:rsidR="00132A86">
        <w:t xml:space="preserve"> Si vous </w:t>
      </w:r>
      <w:r w:rsidR="00285C46">
        <w:t>êtes</w:t>
      </w:r>
      <w:r w:rsidR="00132A86">
        <w:t xml:space="preserve"> connecté, faites un </w:t>
      </w:r>
      <w:r w:rsidR="00285C46">
        <w:t>clic</w:t>
      </w:r>
      <w:r w:rsidR="00132A86">
        <w:t xml:space="preserve"> droit</w:t>
      </w:r>
      <w:r w:rsidR="00CC3846">
        <w:t> </w:t>
      </w:r>
      <w:r w:rsidR="00285C46">
        <w:t>dans la zone foncée sur la gauche de l’application et sélectionne</w:t>
      </w:r>
      <w:r w:rsidR="009868CA">
        <w:t>z</w:t>
      </w:r>
      <w:r w:rsidR="00285C46">
        <w:t xml:space="preserve"> « </w:t>
      </w:r>
      <w:proofErr w:type="spellStart"/>
      <w:r w:rsidR="00285C46">
        <w:t>Add</w:t>
      </w:r>
      <w:proofErr w:type="spellEnd"/>
      <w:r w:rsidR="00285C46">
        <w:t xml:space="preserve"> a </w:t>
      </w:r>
      <w:proofErr w:type="spellStart"/>
      <w:r w:rsidR="00285C46">
        <w:t>subscription</w:t>
      </w:r>
      <w:proofErr w:type="spellEnd"/>
      <w:r w:rsidR="00285C46">
        <w:t> »</w:t>
      </w:r>
      <w:r w:rsidR="008579E2">
        <w:t xml:space="preserve"> (Figure 6)</w:t>
      </w:r>
      <w:r w:rsidR="00285C46">
        <w:t>, une boite de dialogue s’ouvre alors dans laquelle vous devez renseigner le nom que vous souhaitez donner à ce flux, et l’url qui lui correspond, cliquez ensuite sur « </w:t>
      </w:r>
      <w:r w:rsidR="00D2724A">
        <w:t>OK</w:t>
      </w:r>
      <w:r w:rsidR="00285C46">
        <w:t> » pour valider, sinon sur « </w:t>
      </w:r>
      <w:r w:rsidR="00827B83">
        <w:t>Annuler</w:t>
      </w:r>
      <w:r w:rsidR="00285C46">
        <w:t> ». </w:t>
      </w:r>
    </w:p>
    <w:p w:rsidR="007503C8" w:rsidRDefault="007503C8" w:rsidP="00B75E3A">
      <w:pPr>
        <w:ind w:firstLine="698"/>
      </w:pPr>
    </w:p>
    <w:p w:rsidR="007503C8" w:rsidRDefault="007503C8" w:rsidP="007503C8">
      <w:pPr>
        <w:pStyle w:val="Heading4"/>
        <w:ind w:left="1102" w:firstLine="698"/>
      </w:pPr>
      <w:r>
        <w:lastRenderedPageBreak/>
        <w:t xml:space="preserve">Application </w:t>
      </w:r>
      <w:r>
        <w:t>Web</w:t>
      </w:r>
    </w:p>
    <w:p w:rsidR="007503C8" w:rsidRPr="007503C8" w:rsidRDefault="007503C8" w:rsidP="007503C8">
      <w:pPr>
        <w:ind w:left="0" w:firstLine="0"/>
        <w:rPr>
          <w:rFonts w:eastAsiaTheme="minorEastAsia"/>
          <w:lang w:eastAsia="ja-JP"/>
        </w:rPr>
      </w:pPr>
      <w:r>
        <w:rPr>
          <w:noProof/>
          <w:lang w:val="en-US" w:eastAsia="ja-JP"/>
        </w:rPr>
        <w:drawing>
          <wp:anchor distT="0" distB="0" distL="114300" distR="114300" simplePos="0" relativeHeight="251694080" behindDoc="0" locked="0" layoutInCell="1" allowOverlap="1">
            <wp:simplePos x="0" y="0"/>
            <wp:positionH relativeFrom="margin">
              <wp:posOffset>959485</wp:posOffset>
            </wp:positionH>
            <wp:positionV relativeFrom="paragraph">
              <wp:posOffset>486410</wp:posOffset>
            </wp:positionV>
            <wp:extent cx="4764565" cy="2200275"/>
            <wp:effectExtent l="0" t="0" r="0" b="0"/>
            <wp:wrapTopAndBottom/>
            <wp:docPr id="13" name="Picture 13" descr="https://puu.sh/tFrO6/7640326b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puu.sh/tFrO6/7640326bd7.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764565" cy="2200275"/>
                    </a:xfrm>
                    <a:prstGeom prst="rect">
                      <a:avLst/>
                    </a:prstGeom>
                    <a:noFill/>
                    <a:ln>
                      <a:noFill/>
                    </a:ln>
                  </pic:spPr>
                </pic:pic>
              </a:graphicData>
            </a:graphic>
          </wp:anchor>
        </w:drawing>
      </w:r>
      <w:r>
        <w:tab/>
        <w:t>Entrer le lien vers le flux dans la barre de recherche et cliquer sur « </w:t>
      </w:r>
      <w:proofErr w:type="spellStart"/>
      <w:r>
        <w:t>Search</w:t>
      </w:r>
      <w:proofErr w:type="spellEnd"/>
      <w:r>
        <w:t> ». Le flux RSS apparaîtra alors au centre de la page.</w:t>
      </w:r>
      <w:bookmarkStart w:id="7" w:name="_GoBack"/>
      <w:bookmarkEnd w:id="7"/>
    </w:p>
    <w:p w:rsidR="00ED267D" w:rsidRDefault="00ED267D" w:rsidP="00ED267D"/>
    <w:p w:rsidR="00ED267D" w:rsidRDefault="00ED267D" w:rsidP="00ED267D">
      <w:pPr>
        <w:pStyle w:val="Heading3"/>
      </w:pPr>
      <w:r>
        <w:t>Supprimer un flux</w:t>
      </w:r>
    </w:p>
    <w:p w:rsidR="00056A59" w:rsidRDefault="00056A59" w:rsidP="00056A59">
      <w:pPr>
        <w:pStyle w:val="Heading4"/>
        <w:ind w:left="1102" w:firstLine="698"/>
      </w:pPr>
      <w:r>
        <w:t>Application Bureau</w:t>
      </w:r>
    </w:p>
    <w:p w:rsidR="0023156E" w:rsidRDefault="007967BC" w:rsidP="00B75E3A">
      <w:pPr>
        <w:ind w:firstLine="698"/>
      </w:pPr>
      <w:r>
        <w:t xml:space="preserve">Pour supprimer un flux, vous devez être au préalable connecté. Si vous êtes connecté, </w:t>
      </w:r>
      <w:r w:rsidR="00577615">
        <w:t>sélectionnez</w:t>
      </w:r>
      <w:r w:rsidR="009868CA">
        <w:t xml:space="preserve"> le flux que vous souhaitez supprimer dans la liste </w:t>
      </w:r>
      <w:r w:rsidR="00C21C89">
        <w:t>à</w:t>
      </w:r>
      <w:r w:rsidR="009868CA">
        <w:t xml:space="preserve"> gauche de l’application, </w:t>
      </w:r>
      <w:r>
        <w:t>faites un clic droit </w:t>
      </w:r>
      <w:r w:rsidR="009868CA">
        <w:t>et</w:t>
      </w:r>
      <w:r>
        <w:t xml:space="preserve"> sélectionne</w:t>
      </w:r>
      <w:r w:rsidR="009868CA">
        <w:t>z</w:t>
      </w:r>
      <w:r>
        <w:t xml:space="preserve"> « </w:t>
      </w:r>
      <w:r w:rsidR="00577615">
        <w:t>Supprimer</w:t>
      </w:r>
      <w:r>
        <w:t> »</w:t>
      </w:r>
      <w:r w:rsidR="00C21C89">
        <w:t xml:space="preserve"> (Figure 6)</w:t>
      </w:r>
      <w:r>
        <w:t xml:space="preserve">, une boite de dialogue s’ouvre alors </w:t>
      </w:r>
      <w:r w:rsidR="00336435">
        <w:t>pour confirmer votre choix</w:t>
      </w:r>
      <w:r>
        <w:t>, cliquez ensuite sur « OK » pour valider, sinon sur « </w:t>
      </w:r>
      <w:r w:rsidR="00577615">
        <w:t>Annuler</w:t>
      </w:r>
      <w:r>
        <w:t> ». </w:t>
      </w:r>
    </w:p>
    <w:p w:rsidR="007503C8" w:rsidRDefault="007503C8">
      <w:pPr>
        <w:spacing w:after="160" w:line="259" w:lineRule="auto"/>
        <w:ind w:left="0" w:firstLine="0"/>
        <w:jc w:val="left"/>
      </w:pPr>
    </w:p>
    <w:p w:rsidR="00A3121C" w:rsidRDefault="00A3121C">
      <w:pPr>
        <w:spacing w:after="160" w:line="259" w:lineRule="auto"/>
        <w:ind w:left="0" w:firstLine="0"/>
        <w:jc w:val="left"/>
        <w:rPr>
          <w:rFonts w:eastAsiaTheme="majorEastAsia" w:cstheme="majorBidi"/>
          <w:color w:val="1F4D78" w:themeColor="accent1" w:themeShade="7F"/>
          <w:sz w:val="28"/>
          <w:szCs w:val="24"/>
        </w:rPr>
      </w:pPr>
      <w:r>
        <w:br w:type="page"/>
      </w:r>
    </w:p>
    <w:p w:rsidR="00A026FB" w:rsidRPr="00A026FB" w:rsidRDefault="00A026FB" w:rsidP="00A026FB">
      <w:pPr>
        <w:ind w:left="0" w:firstLine="0"/>
      </w:pPr>
    </w:p>
    <w:sectPr w:rsidR="00A026FB" w:rsidRPr="00A026FB" w:rsidSect="006D19D9">
      <w:footerReference w:type="default" r:id="rId25"/>
      <w:pgSz w:w="11910" w:h="16845"/>
      <w:pgMar w:top="2174" w:right="694" w:bottom="1049" w:left="721" w:header="697" w:footer="864" w:gutter="0"/>
      <w:pgNumType w:start="1"/>
      <w:cols w:space="720"/>
      <w:docGrid w:linePitch="31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2804" w:rsidRDefault="004C2804">
      <w:pPr>
        <w:spacing w:after="0" w:line="240" w:lineRule="auto"/>
      </w:pPr>
      <w:r>
        <w:separator/>
      </w:r>
    </w:p>
  </w:endnote>
  <w:endnote w:type="continuationSeparator" w:id="0">
    <w:p w:rsidR="004C2804" w:rsidRDefault="004C28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16FF" w:rsidRDefault="006E16FF">
    <w:pPr>
      <w:tabs>
        <w:tab w:val="center" w:pos="5597"/>
        <w:tab w:val="center" w:pos="9612"/>
      </w:tabs>
      <w:spacing w:after="73" w:line="259" w:lineRule="auto"/>
      <w:ind w:left="0" w:firstLine="0"/>
      <w:jc w:val="left"/>
    </w:pPr>
    <w:r>
      <w:rPr>
        <w:rFonts w:ascii="Calibri" w:eastAsia="Calibri" w:hAnsi="Calibri" w:cs="Calibri"/>
        <w:noProof/>
        <w:sz w:val="22"/>
        <w:lang w:val="en-US" w:eastAsia="ja-JP"/>
      </w:rPr>
      <mc:AlternateContent>
        <mc:Choice Requires="wpg">
          <w:drawing>
            <wp:anchor distT="0" distB="0" distL="114300" distR="114300" simplePos="0" relativeHeight="251656704" behindDoc="0" locked="0" layoutInCell="1" allowOverlap="1" wp14:anchorId="038DD596" wp14:editId="73479AA7">
              <wp:simplePos x="0" y="0"/>
              <wp:positionH relativeFrom="page">
                <wp:posOffset>391160</wp:posOffset>
              </wp:positionH>
              <wp:positionV relativeFrom="page">
                <wp:posOffset>9800272</wp:posOffset>
              </wp:positionV>
              <wp:extent cx="6742431" cy="19050"/>
              <wp:effectExtent l="0" t="0" r="0" b="0"/>
              <wp:wrapSquare wrapText="bothSides"/>
              <wp:docPr id="4112" name="Group 4112"/>
              <wp:cNvGraphicFramePr/>
              <a:graphic xmlns:a="http://schemas.openxmlformats.org/drawingml/2006/main">
                <a:graphicData uri="http://schemas.microsoft.com/office/word/2010/wordprocessingGroup">
                  <wpg:wgp>
                    <wpg:cNvGrpSpPr/>
                    <wpg:grpSpPr>
                      <a:xfrm>
                        <a:off x="0" y="0"/>
                        <a:ext cx="6742431" cy="19050"/>
                        <a:chOff x="0" y="0"/>
                        <a:chExt cx="6742431" cy="19050"/>
                      </a:xfrm>
                    </wpg:grpSpPr>
                    <wps:wsp>
                      <wps:cNvPr id="4299" name="Shape 4299"/>
                      <wps:cNvSpPr/>
                      <wps:spPr>
                        <a:xfrm>
                          <a:off x="0" y="0"/>
                          <a:ext cx="1144270" cy="19050"/>
                        </a:xfrm>
                        <a:custGeom>
                          <a:avLst/>
                          <a:gdLst/>
                          <a:ahLst/>
                          <a:cxnLst/>
                          <a:rect l="0" t="0" r="0" b="0"/>
                          <a:pathLst>
                            <a:path w="1144270" h="19050">
                              <a:moveTo>
                                <a:pt x="0" y="0"/>
                              </a:moveTo>
                              <a:lnTo>
                                <a:pt x="1144270" y="0"/>
                              </a:lnTo>
                              <a:lnTo>
                                <a:pt x="1144270" y="19050"/>
                              </a:lnTo>
                              <a:lnTo>
                                <a:pt x="0" y="19050"/>
                              </a:lnTo>
                              <a:lnTo>
                                <a:pt x="0" y="0"/>
                              </a:lnTo>
                            </a:path>
                          </a:pathLst>
                        </a:custGeom>
                        <a:ln w="0" cap="flat">
                          <a:miter lim="127000"/>
                        </a:ln>
                      </wps:spPr>
                      <wps:style>
                        <a:lnRef idx="0">
                          <a:srgbClr val="000000">
                            <a:alpha val="0"/>
                          </a:srgbClr>
                        </a:lnRef>
                        <a:fillRef idx="1">
                          <a:srgbClr val="17365D"/>
                        </a:fillRef>
                        <a:effectRef idx="0">
                          <a:scrgbClr r="0" g="0" b="0"/>
                        </a:effectRef>
                        <a:fontRef idx="none"/>
                      </wps:style>
                      <wps:bodyPr/>
                    </wps:wsp>
                    <wps:wsp>
                      <wps:cNvPr id="4300" name="Shape 4300"/>
                      <wps:cNvSpPr/>
                      <wps:spPr>
                        <a:xfrm>
                          <a:off x="114427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17365D"/>
                        </a:fillRef>
                        <a:effectRef idx="0">
                          <a:scrgbClr r="0" g="0" b="0"/>
                        </a:effectRef>
                        <a:fontRef idx="none"/>
                      </wps:style>
                      <wps:bodyPr/>
                    </wps:wsp>
                    <wps:wsp>
                      <wps:cNvPr id="4301" name="Shape 4301"/>
                      <wps:cNvSpPr/>
                      <wps:spPr>
                        <a:xfrm>
                          <a:off x="1163320" y="0"/>
                          <a:ext cx="4940046" cy="19050"/>
                        </a:xfrm>
                        <a:custGeom>
                          <a:avLst/>
                          <a:gdLst/>
                          <a:ahLst/>
                          <a:cxnLst/>
                          <a:rect l="0" t="0" r="0" b="0"/>
                          <a:pathLst>
                            <a:path w="4940046" h="19050">
                              <a:moveTo>
                                <a:pt x="0" y="0"/>
                              </a:moveTo>
                              <a:lnTo>
                                <a:pt x="4940046" y="0"/>
                              </a:lnTo>
                              <a:lnTo>
                                <a:pt x="4940046" y="19050"/>
                              </a:lnTo>
                              <a:lnTo>
                                <a:pt x="0" y="19050"/>
                              </a:lnTo>
                              <a:lnTo>
                                <a:pt x="0" y="0"/>
                              </a:lnTo>
                            </a:path>
                          </a:pathLst>
                        </a:custGeom>
                        <a:ln w="0" cap="flat">
                          <a:miter lim="127000"/>
                        </a:ln>
                      </wps:spPr>
                      <wps:style>
                        <a:lnRef idx="0">
                          <a:srgbClr val="000000">
                            <a:alpha val="0"/>
                          </a:srgbClr>
                        </a:lnRef>
                        <a:fillRef idx="1">
                          <a:srgbClr val="17365D"/>
                        </a:fillRef>
                        <a:effectRef idx="0">
                          <a:scrgbClr r="0" g="0" b="0"/>
                        </a:effectRef>
                        <a:fontRef idx="none"/>
                      </wps:style>
                      <wps:bodyPr/>
                    </wps:wsp>
                    <wps:wsp>
                      <wps:cNvPr id="4302" name="Shape 4302"/>
                      <wps:cNvSpPr/>
                      <wps:spPr>
                        <a:xfrm>
                          <a:off x="6103366" y="0"/>
                          <a:ext cx="19368" cy="19050"/>
                        </a:xfrm>
                        <a:custGeom>
                          <a:avLst/>
                          <a:gdLst/>
                          <a:ahLst/>
                          <a:cxnLst/>
                          <a:rect l="0" t="0" r="0" b="0"/>
                          <a:pathLst>
                            <a:path w="19368" h="19050">
                              <a:moveTo>
                                <a:pt x="0" y="0"/>
                              </a:moveTo>
                              <a:lnTo>
                                <a:pt x="19368" y="0"/>
                              </a:lnTo>
                              <a:lnTo>
                                <a:pt x="19368" y="19050"/>
                              </a:lnTo>
                              <a:lnTo>
                                <a:pt x="0" y="19050"/>
                              </a:lnTo>
                              <a:lnTo>
                                <a:pt x="0" y="0"/>
                              </a:lnTo>
                            </a:path>
                          </a:pathLst>
                        </a:custGeom>
                        <a:ln w="0" cap="flat">
                          <a:miter lim="127000"/>
                        </a:ln>
                      </wps:spPr>
                      <wps:style>
                        <a:lnRef idx="0">
                          <a:srgbClr val="000000">
                            <a:alpha val="0"/>
                          </a:srgbClr>
                        </a:lnRef>
                        <a:fillRef idx="1">
                          <a:srgbClr val="17365D"/>
                        </a:fillRef>
                        <a:effectRef idx="0">
                          <a:scrgbClr r="0" g="0" b="0"/>
                        </a:effectRef>
                        <a:fontRef idx="none"/>
                      </wps:style>
                      <wps:bodyPr/>
                    </wps:wsp>
                    <wps:wsp>
                      <wps:cNvPr id="4303" name="Shape 4303"/>
                      <wps:cNvSpPr/>
                      <wps:spPr>
                        <a:xfrm>
                          <a:off x="6122671" y="0"/>
                          <a:ext cx="619760" cy="19050"/>
                        </a:xfrm>
                        <a:custGeom>
                          <a:avLst/>
                          <a:gdLst/>
                          <a:ahLst/>
                          <a:cxnLst/>
                          <a:rect l="0" t="0" r="0" b="0"/>
                          <a:pathLst>
                            <a:path w="619760" h="19050">
                              <a:moveTo>
                                <a:pt x="0" y="0"/>
                              </a:moveTo>
                              <a:lnTo>
                                <a:pt x="619760" y="0"/>
                              </a:lnTo>
                              <a:lnTo>
                                <a:pt x="619760" y="19050"/>
                              </a:lnTo>
                              <a:lnTo>
                                <a:pt x="0" y="19050"/>
                              </a:lnTo>
                              <a:lnTo>
                                <a:pt x="0" y="0"/>
                              </a:lnTo>
                            </a:path>
                          </a:pathLst>
                        </a:custGeom>
                        <a:ln w="0" cap="flat">
                          <a:miter lim="127000"/>
                        </a:ln>
                      </wps:spPr>
                      <wps:style>
                        <a:lnRef idx="0">
                          <a:srgbClr val="000000">
                            <a:alpha val="0"/>
                          </a:srgbClr>
                        </a:lnRef>
                        <a:fillRef idx="1">
                          <a:srgbClr val="17365D"/>
                        </a:fillRef>
                        <a:effectRef idx="0">
                          <a:scrgbClr r="0" g="0" b="0"/>
                        </a:effectRef>
                        <a:fontRef idx="none"/>
                      </wps:style>
                      <wps:bodyPr/>
                    </wps:wsp>
                  </wpg:wgp>
                </a:graphicData>
              </a:graphic>
            </wp:anchor>
          </w:drawing>
        </mc:Choice>
        <mc:Fallback>
          <w:pict>
            <v:group w14:anchorId="131B2A6D" id="Group 4112" o:spid="_x0000_s1026" style="position:absolute;margin-left:30.8pt;margin-top:771.65pt;width:530.9pt;height:1.5pt;z-index:251656704;mso-position-horizontal-relative:page;mso-position-vertical-relative:page" coordsize="6742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">
              <v:shape id="Shape 4299" o:spid="_x0000_s1027" style="position:absolute;width:11442;height:190;visibility:visible;mso-wrap-style:square;v-text-anchor:top" coordsize="114427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I0U8cA&#10;AADdAAAADwAAAGRycy9kb3ducmV2LnhtbESPUWvCQBCE3wv9D8cW+iL1opSi0VNKQbAtlKgFX5fc&#10;Npc2t5fmVo3/vlcQfBxm5htmvux9o47UxTqwgdEwA0VcBltzZeBzt3qYgIqCbLEJTAbOFGG5uL2Z&#10;Y27DiTd03EqlEoRjjgacSJtrHUtHHuMwtMTJ+wqdR0myq7Tt8JTgvtHjLHvSHmtOCw5benFU/mwP&#10;3sD+tdBu933+fZ8U/WAgbx8jKQ7G3N/1zzNQQr1cw5f22hp4HE+n8P8mPQG9+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DSNFPHAAAA3QAAAA8AAAAAAAAAAAAAAAAAmAIAAGRy&#10;cy9kb3ducmV2LnhtbFBLBQYAAAAABAAEAPUAAACMAwAAAAA=&#10;" path="m,l1144270,r,19050l,19050,,e" fillcolor="#17365d" stroked="f" strokeweight="0">
                <v:stroke miterlimit="83231f" joinstyle="miter"/>
                <v:path arrowok="t" textboxrect="0,0,1144270,19050"/>
              </v:shape>
              <v:shape id="Shape 4300" o:spid="_x0000_s1028" style="position:absolute;left:11442;width:191;height:190;visibility:visible;mso-wrap-style:square;v-text-anchor:top" coordsize="1905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7CfMEA&#10;AADdAAAADwAAAGRycy9kb3ducmV2LnhtbERPTWvCQBC9F/wPywi91V3boiG6iiiCt1IV8ThkxySY&#10;nQ3ZqUZ/ffdQ6PHxvufL3jfqRl2sA1sYjwwo4iK4mksLx8P2LQMVBdlhE5gsPCjCcjF4mWPuwp2/&#10;6baXUqUQjjlaqETaXOtYVOQxjkJLnLhL6DxKgl2pXYf3FO4b/W7MRHusOTVU2NK6ouK6//EWXJx+&#10;uePGZaYuzs9JeTpLJjtrX4f9agZKqJd/8Z975yx8fpi0P71JT0Av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wnzBAAAA3QAAAA8AAAAAAAAAAAAAAAAAmAIAAGRycy9kb3du&#10;cmV2LnhtbFBLBQYAAAAABAAEAPUAAACGAwAAAAA=&#10;" path="m,l19050,r,19050l,19050,,e" fillcolor="#17365d" stroked="f" strokeweight="0">
                <v:stroke miterlimit="83231f" joinstyle="miter"/>
                <v:path arrowok="t" textboxrect="0,0,19050,19050"/>
              </v:shape>
              <v:shape id="Shape 4301" o:spid="_x0000_s1029" style="position:absolute;left:11633;width:49400;height:190;visibility:visible;mso-wrap-style:square;v-text-anchor:top" coordsize="4940046,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LIsUA&#10;AADdAAAADwAAAGRycy9kb3ducmV2LnhtbESPQWvCQBSE70L/w/IKvZmNtUhIXcUG0rRHoxS8PbLP&#10;JLj7NmS3Gv99t1DocZiZb5j1drJGXGn0vWMFiyQFQdw43XOr4Hgo5xkIH5A1Gsek4E4etpuH2Rpz&#10;7W68p2sdWhEh7HNU0IUw5FL6piOLPnEDcfTObrQYohxbqUe8Rbg18jlNV9Jiz3Ghw4GKjppL/W0V&#10;VKZq383pi07VMrt73pVvxadR6ulx2r2CCDSF//Bf+0MreFmmC/h9E5+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D8sixQAAAN0AAAAPAAAAAAAAAAAAAAAAAJgCAABkcnMv&#10;ZG93bnJldi54bWxQSwUGAAAAAAQABAD1AAAAigMAAAAA&#10;" path="m,l4940046,r,19050l,19050,,e" fillcolor="#17365d" stroked="f" strokeweight="0">
                <v:stroke miterlimit="83231f" joinstyle="miter"/>
                <v:path arrowok="t" textboxrect="0,0,4940046,19050"/>
              </v:shape>
              <v:shape id="Shape 4302" o:spid="_x0000_s1030" style="position:absolute;left:61033;width:194;height:190;visibility:visible;mso-wrap-style:square;v-text-anchor:top" coordsize="19368,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ToT8IA&#10;AADdAAAADwAAAGRycy9kb3ducmV2LnhtbESPQavCMBCE74L/IazgRTRVq0g1igiC3nwq4nFp1rbY&#10;bEoTtf57IwjvOMzMN8xi1ZhSPKl2hWUFw0EEgji1uuBMwfm07c9AOI+ssbRMCt7kYLVstxaYaPvi&#10;P3oefSYChF2CCnLvq0RKl+Zk0A1sRRy8m60N+iDrTOoaXwFuSjmKoqk0WHBYyLGiTU7p/fgwCm50&#10;cfHV6MMYs6a3X+P1PYl3SnU7zXoOwlPj/8O/9k4riMfRCL5vwhOQy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FOhPwgAAAN0AAAAPAAAAAAAAAAAAAAAAAJgCAABkcnMvZG93&#10;bnJldi54bWxQSwUGAAAAAAQABAD1AAAAhwMAAAAA&#10;" path="m,l19368,r,19050l,19050,,e" fillcolor="#17365d" stroked="f" strokeweight="0">
                <v:stroke miterlimit="83231f" joinstyle="miter"/>
                <v:path arrowok="t" textboxrect="0,0,19368,19050"/>
              </v:shape>
              <v:shape id="Shape 4303" o:spid="_x0000_s1031" style="position:absolute;left:61226;width:6198;height:190;visibility:visible;mso-wrap-style:square;v-text-anchor:top" coordsize="61976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0gdsUA&#10;AADdAAAADwAAAGRycy9kb3ducmV2LnhtbESPT4vCMBTE7wt+h/CEva2pfxDpGmWRXdGbVsHrs3nb&#10;1m1euknU+u2NIHgcZuY3zHTemlpcyPnKsoJ+LwFBnFtdcaFgv/v5mIDwAVljbZkU3MjDfNZ5m2Kq&#10;7ZW3dMlCISKEfYoKyhCaVEqfl2TQ92xDHL1f6wyGKF0htcNrhJtaDpJkLA1WHBdKbGhRUv6XnY2C&#10;hVtuVtg/3rJDvf4/j0eD0+l7qdR7t/36BBGoDa/ws73SCkbDZAiPN/EJy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HSB2xQAAAN0AAAAPAAAAAAAAAAAAAAAAAJgCAABkcnMv&#10;ZG93bnJldi54bWxQSwUGAAAAAAQABAD1AAAAigMAAAAA&#10;" path="m,l619760,r,19050l,19050,,e" fillcolor="#17365d" stroked="f" strokeweight="0">
                <v:stroke miterlimit="83231f" joinstyle="miter"/>
                <v:path arrowok="t" textboxrect="0,0,619760,19050"/>
              </v:shape>
              <w10:wrap type="square" anchorx="page" anchory="page"/>
            </v:group>
          </w:pict>
        </mc:Fallback>
      </mc:AlternateContent>
    </w:r>
    <w:r>
      <w:rPr>
        <w:color w:val="A6A6A6"/>
        <w:sz w:val="20"/>
      </w:rPr>
      <w:t xml:space="preserve">{EPITECH.} </w:t>
    </w:r>
    <w:r>
      <w:rPr>
        <w:color w:val="A6A6A6"/>
        <w:sz w:val="20"/>
      </w:rPr>
      <w:tab/>
    </w:r>
    <w:r>
      <w:t xml:space="preserve">2017_50_Consignes </w:t>
    </w:r>
    <w:r>
      <w:tab/>
      <w:t xml:space="preserve"> </w:t>
    </w:r>
  </w:p>
  <w:p w:rsidR="006E16FF" w:rsidRDefault="006E16FF">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16FF" w:rsidRDefault="006E16FF" w:rsidP="004D4805">
    <w:pPr>
      <w:tabs>
        <w:tab w:val="center" w:pos="5597"/>
        <w:tab w:val="center" w:pos="9612"/>
      </w:tabs>
      <w:spacing w:after="73" w:line="259" w:lineRule="auto"/>
      <w:ind w:left="0" w:firstLine="0"/>
      <w:jc w:val="left"/>
      <w:rPr>
        <w:color w:val="AEAAAA" w:themeColor="background2" w:themeShade="BF"/>
        <w:sz w:val="20"/>
      </w:rPr>
    </w:pPr>
  </w:p>
  <w:p w:rsidR="006E16FF" w:rsidRDefault="006E16FF" w:rsidP="004D4805">
    <w:pPr>
      <w:tabs>
        <w:tab w:val="center" w:pos="5597"/>
        <w:tab w:val="center" w:pos="9612"/>
      </w:tabs>
      <w:spacing w:after="73" w:line="259" w:lineRule="auto"/>
      <w:ind w:left="0" w:firstLine="0"/>
      <w:jc w:val="left"/>
    </w:pPr>
    <w:r w:rsidRPr="00AF583E">
      <w:rPr>
        <w:rFonts w:ascii="Calibri" w:eastAsia="Calibri" w:hAnsi="Calibri" w:cs="Calibri"/>
        <w:noProof/>
        <w:color w:val="AEAAAA" w:themeColor="background2" w:themeShade="BF"/>
        <w:sz w:val="22"/>
        <w:lang w:val="en-US" w:eastAsia="ja-JP"/>
      </w:rPr>
      <mc:AlternateContent>
        <mc:Choice Requires="wpg">
          <w:drawing>
            <wp:anchor distT="0" distB="0" distL="114300" distR="114300" simplePos="0" relativeHeight="251658752" behindDoc="0" locked="0" layoutInCell="1" allowOverlap="1" wp14:anchorId="1D04FD98" wp14:editId="63816CAF">
              <wp:simplePos x="0" y="0"/>
              <wp:positionH relativeFrom="page">
                <wp:posOffset>391160</wp:posOffset>
              </wp:positionH>
              <wp:positionV relativeFrom="page">
                <wp:posOffset>9800272</wp:posOffset>
              </wp:positionV>
              <wp:extent cx="6742431" cy="19050"/>
              <wp:effectExtent l="0" t="0" r="0" b="0"/>
              <wp:wrapSquare wrapText="bothSides"/>
              <wp:docPr id="4061" name="Group 4061"/>
              <wp:cNvGraphicFramePr/>
              <a:graphic xmlns:a="http://schemas.openxmlformats.org/drawingml/2006/main">
                <a:graphicData uri="http://schemas.microsoft.com/office/word/2010/wordprocessingGroup">
                  <wpg:wgp>
                    <wpg:cNvGrpSpPr/>
                    <wpg:grpSpPr>
                      <a:xfrm>
                        <a:off x="0" y="0"/>
                        <a:ext cx="6742431" cy="19050"/>
                        <a:chOff x="0" y="0"/>
                        <a:chExt cx="6742431" cy="19050"/>
                      </a:xfrm>
                    </wpg:grpSpPr>
                    <wps:wsp>
                      <wps:cNvPr id="4294" name="Shape 4294"/>
                      <wps:cNvSpPr/>
                      <wps:spPr>
                        <a:xfrm>
                          <a:off x="0" y="0"/>
                          <a:ext cx="1144270" cy="19050"/>
                        </a:xfrm>
                        <a:custGeom>
                          <a:avLst/>
                          <a:gdLst/>
                          <a:ahLst/>
                          <a:cxnLst/>
                          <a:rect l="0" t="0" r="0" b="0"/>
                          <a:pathLst>
                            <a:path w="1144270" h="19050">
                              <a:moveTo>
                                <a:pt x="0" y="0"/>
                              </a:moveTo>
                              <a:lnTo>
                                <a:pt x="1144270" y="0"/>
                              </a:lnTo>
                              <a:lnTo>
                                <a:pt x="1144270" y="19050"/>
                              </a:lnTo>
                              <a:lnTo>
                                <a:pt x="0" y="19050"/>
                              </a:lnTo>
                              <a:lnTo>
                                <a:pt x="0" y="0"/>
                              </a:lnTo>
                            </a:path>
                          </a:pathLst>
                        </a:custGeom>
                        <a:ln w="0" cap="flat">
                          <a:miter lim="127000"/>
                        </a:ln>
                      </wps:spPr>
                      <wps:style>
                        <a:lnRef idx="0">
                          <a:srgbClr val="000000">
                            <a:alpha val="0"/>
                          </a:srgbClr>
                        </a:lnRef>
                        <a:fillRef idx="1">
                          <a:srgbClr val="17365D"/>
                        </a:fillRef>
                        <a:effectRef idx="0">
                          <a:scrgbClr r="0" g="0" b="0"/>
                        </a:effectRef>
                        <a:fontRef idx="none"/>
                      </wps:style>
                      <wps:bodyPr/>
                    </wps:wsp>
                    <wps:wsp>
                      <wps:cNvPr id="4295" name="Shape 4295"/>
                      <wps:cNvSpPr/>
                      <wps:spPr>
                        <a:xfrm>
                          <a:off x="114427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17365D"/>
                        </a:fillRef>
                        <a:effectRef idx="0">
                          <a:scrgbClr r="0" g="0" b="0"/>
                        </a:effectRef>
                        <a:fontRef idx="none"/>
                      </wps:style>
                      <wps:bodyPr/>
                    </wps:wsp>
                    <wps:wsp>
                      <wps:cNvPr id="4296" name="Shape 4296"/>
                      <wps:cNvSpPr/>
                      <wps:spPr>
                        <a:xfrm>
                          <a:off x="1163320" y="0"/>
                          <a:ext cx="4940046" cy="19050"/>
                        </a:xfrm>
                        <a:custGeom>
                          <a:avLst/>
                          <a:gdLst/>
                          <a:ahLst/>
                          <a:cxnLst/>
                          <a:rect l="0" t="0" r="0" b="0"/>
                          <a:pathLst>
                            <a:path w="4940046" h="19050">
                              <a:moveTo>
                                <a:pt x="0" y="0"/>
                              </a:moveTo>
                              <a:lnTo>
                                <a:pt x="4940046" y="0"/>
                              </a:lnTo>
                              <a:lnTo>
                                <a:pt x="4940046" y="19050"/>
                              </a:lnTo>
                              <a:lnTo>
                                <a:pt x="0" y="19050"/>
                              </a:lnTo>
                              <a:lnTo>
                                <a:pt x="0" y="0"/>
                              </a:lnTo>
                            </a:path>
                          </a:pathLst>
                        </a:custGeom>
                        <a:ln w="0" cap="flat">
                          <a:miter lim="127000"/>
                        </a:ln>
                      </wps:spPr>
                      <wps:style>
                        <a:lnRef idx="0">
                          <a:srgbClr val="000000">
                            <a:alpha val="0"/>
                          </a:srgbClr>
                        </a:lnRef>
                        <a:fillRef idx="1">
                          <a:srgbClr val="17365D"/>
                        </a:fillRef>
                        <a:effectRef idx="0">
                          <a:scrgbClr r="0" g="0" b="0"/>
                        </a:effectRef>
                        <a:fontRef idx="none"/>
                      </wps:style>
                      <wps:bodyPr/>
                    </wps:wsp>
                    <wps:wsp>
                      <wps:cNvPr id="4297" name="Shape 4297"/>
                      <wps:cNvSpPr/>
                      <wps:spPr>
                        <a:xfrm>
                          <a:off x="6103366" y="0"/>
                          <a:ext cx="19368" cy="19050"/>
                        </a:xfrm>
                        <a:custGeom>
                          <a:avLst/>
                          <a:gdLst/>
                          <a:ahLst/>
                          <a:cxnLst/>
                          <a:rect l="0" t="0" r="0" b="0"/>
                          <a:pathLst>
                            <a:path w="19368" h="19050">
                              <a:moveTo>
                                <a:pt x="0" y="0"/>
                              </a:moveTo>
                              <a:lnTo>
                                <a:pt x="19368" y="0"/>
                              </a:lnTo>
                              <a:lnTo>
                                <a:pt x="19368" y="19050"/>
                              </a:lnTo>
                              <a:lnTo>
                                <a:pt x="0" y="19050"/>
                              </a:lnTo>
                              <a:lnTo>
                                <a:pt x="0" y="0"/>
                              </a:lnTo>
                            </a:path>
                          </a:pathLst>
                        </a:custGeom>
                        <a:ln w="0" cap="flat">
                          <a:miter lim="127000"/>
                        </a:ln>
                      </wps:spPr>
                      <wps:style>
                        <a:lnRef idx="0">
                          <a:srgbClr val="000000">
                            <a:alpha val="0"/>
                          </a:srgbClr>
                        </a:lnRef>
                        <a:fillRef idx="1">
                          <a:srgbClr val="17365D"/>
                        </a:fillRef>
                        <a:effectRef idx="0">
                          <a:scrgbClr r="0" g="0" b="0"/>
                        </a:effectRef>
                        <a:fontRef idx="none"/>
                      </wps:style>
                      <wps:bodyPr/>
                    </wps:wsp>
                    <wps:wsp>
                      <wps:cNvPr id="4298" name="Shape 4298"/>
                      <wps:cNvSpPr/>
                      <wps:spPr>
                        <a:xfrm>
                          <a:off x="6122671" y="0"/>
                          <a:ext cx="619760" cy="19050"/>
                        </a:xfrm>
                        <a:custGeom>
                          <a:avLst/>
                          <a:gdLst/>
                          <a:ahLst/>
                          <a:cxnLst/>
                          <a:rect l="0" t="0" r="0" b="0"/>
                          <a:pathLst>
                            <a:path w="619760" h="19050">
                              <a:moveTo>
                                <a:pt x="0" y="0"/>
                              </a:moveTo>
                              <a:lnTo>
                                <a:pt x="619760" y="0"/>
                              </a:lnTo>
                              <a:lnTo>
                                <a:pt x="619760" y="19050"/>
                              </a:lnTo>
                              <a:lnTo>
                                <a:pt x="0" y="19050"/>
                              </a:lnTo>
                              <a:lnTo>
                                <a:pt x="0" y="0"/>
                              </a:lnTo>
                            </a:path>
                          </a:pathLst>
                        </a:custGeom>
                        <a:ln w="0" cap="flat">
                          <a:miter lim="127000"/>
                        </a:ln>
                      </wps:spPr>
                      <wps:style>
                        <a:lnRef idx="0">
                          <a:srgbClr val="000000">
                            <a:alpha val="0"/>
                          </a:srgbClr>
                        </a:lnRef>
                        <a:fillRef idx="1">
                          <a:srgbClr val="17365D"/>
                        </a:fillRef>
                        <a:effectRef idx="0">
                          <a:scrgbClr r="0" g="0" b="0"/>
                        </a:effectRef>
                        <a:fontRef idx="none"/>
                      </wps:style>
                      <wps:bodyPr/>
                    </wps:wsp>
                  </wpg:wgp>
                </a:graphicData>
              </a:graphic>
            </wp:anchor>
          </w:drawing>
        </mc:Choice>
        <mc:Fallback>
          <w:pict>
            <v:group w14:anchorId="292852E5" id="Group 4061" o:spid="_x0000_s1026" style="position:absolute;margin-left:30.8pt;margin-top:771.65pt;width:530.9pt;height:1.5pt;z-index:251658752;mso-position-horizontal-relative:page;mso-position-vertical-relative:page" coordsize="6742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">
              <v:shape id="Shape 4294" o:spid="_x0000_s1027" style="position:absolute;width:11442;height:190;visibility:visible;mso-wrap-style:square;v-text-anchor:top" coordsize="114427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ObzccA&#10;AADdAAAADwAAAGRycy9kb3ducmV2LnhtbESPX2vCQBDE3wt+h2OFvki9KFJs6imlUOgfKKkKvi65&#10;bS6a20tzq8Zv3ysIfRxm5jfMYtX7Rp2oi3VgA5NxBoq4DLbmysB283I3BxUF2WITmAxcKMJqObhZ&#10;YG7Dmb/otJZKJQjHHA04kTbXOpaOPMZxaImT9x06j5JkV2nb4TnBfaOnWXavPdacFhy29OyoPKyP&#10;3sDurdBus7/8fMyLfjSS98+JFEdjbof90yMooV7+w9f2qzUwmz7M4O9NegJ6+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7Tm83HAAAA3QAAAA8AAAAAAAAAAAAAAAAAmAIAAGRy&#10;cy9kb3ducmV2LnhtbFBLBQYAAAAABAAEAPUAAACMAwAAAAA=&#10;" path="m,l1144270,r,19050l,19050,,e" fillcolor="#17365d" stroked="f" strokeweight="0">
                <v:stroke miterlimit="83231f" joinstyle="miter"/>
                <v:path arrowok="t" textboxrect="0,0,1144270,19050"/>
              </v:shape>
              <v:shape id="Shape 4295" o:spid="_x0000_s1028" style="position:absolute;left:11442;width:191;height:190;visibility:visible;mso-wrap-style:square;v-text-anchor:top" coordsize="1905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L7/sUA&#10;AADdAAAADwAAAGRycy9kb3ducmV2LnhtbESPQWvCQBSE74X+h+UVvNVNpbUxugmlRfAmVSkeH9ln&#10;Esy+DdlXjf76rlDwOMzMN8yiGFyrTtSHxrOBl3ECirj0tuHKwG67fE5BBUG22HomAxcKUOSPDwvM&#10;rD/zN502UqkI4ZChgVqky7QOZU0Ow9h3xNE7+N6hRNlX2vZ4jnDX6kmSTLXDhuNCjR191lQeN7/O&#10;gA3va7v7smnSlPvrtPrZSyorY0ZPw8cclNAg9/B/e2UNvE5mb3B7E5+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Ivv+xQAAAN0AAAAPAAAAAAAAAAAAAAAAAJgCAABkcnMv&#10;ZG93bnJldi54bWxQSwUGAAAAAAQABAD1AAAAigMAAAAA&#10;" path="m,l19050,r,19050l,19050,,e" fillcolor="#17365d" stroked="f" strokeweight="0">
                <v:stroke miterlimit="83231f" joinstyle="miter"/>
                <v:path arrowok="t" textboxrect="0,0,19050,19050"/>
              </v:shape>
              <v:shape id="Shape 4296" o:spid="_x0000_s1029" style="position:absolute;left:11633;width:49400;height:190;visibility:visible;mso-wrap-style:square;v-text-anchor:top" coordsize="4940046,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3JTMUA&#10;AADdAAAADwAAAGRycy9kb3ducmV2LnhtbESPQWvCQBSE74X+h+UVequbahEbXcUKaeqxtgi5PbLP&#10;JLj7NmTXJP77bkHwOMzMN8xqM1ojeup841jB6yQBQVw63XCl4Pcne1mA8AFZo3FMCq7kYbN+fFhh&#10;qt3A39QfQiUihH2KCuoQ2lRKX9Zk0U9cSxy9k+sshii7SuoOhwi3Rk6TZC4tNhwXamxpV1N5Plys&#10;gtzk1acpjlTks8XV8zb72O2NUs9P43YJItAY7uFb+0sreJu+z+H/TXw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DclMxQAAAN0AAAAPAAAAAAAAAAAAAAAAAJgCAABkcnMv&#10;ZG93bnJldi54bWxQSwUGAAAAAAQABAD1AAAAigMAAAAA&#10;" path="m,l4940046,r,19050l,19050,,e" fillcolor="#17365d" stroked="f" strokeweight="0">
                <v:stroke miterlimit="83231f" joinstyle="miter"/>
                <v:path arrowok="t" textboxrect="0,0,4940046,19050"/>
              </v:shape>
              <v:shape id="Shape 4297" o:spid="_x0000_s1030" style="position:absolute;left:61033;width:194;height:190;visibility:visible;mso-wrap-style:square;v-text-anchor:top" coordsize="19368,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jRzcUA&#10;AADdAAAADwAAAGRycy9kb3ducmV2LnhtbESPQWvCQBSE7wX/w/KEXkrdmMa2RlcJghBvrYp4fGSf&#10;STD7NmS3mvz7rlDocZiZb5jlujeNuFHnassKppMIBHFhdc2lguNh+/oJwnlkjY1lUjCQg/Vq9LTE&#10;VNs7f9Nt70sRIOxSVFB536ZSuqIig25iW+LgXWxn0AfZlVJ3eA9w08g4it6lwZrDQoUtbSoqrvsf&#10;o+BCJ5ecjf56w7J/2WV4HmZJrtTzuM8WIDz1/j/81861giSef8DjTX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iNHNxQAAAN0AAAAPAAAAAAAAAAAAAAAAAJgCAABkcnMv&#10;ZG93bnJldi54bWxQSwUGAAAAAAQABAD1AAAAigMAAAAA&#10;" path="m,l19368,r,19050l,19050,,e" fillcolor="#17365d" stroked="f" strokeweight="0">
                <v:stroke miterlimit="83231f" joinstyle="miter"/>
                <v:path arrowok="t" textboxrect="0,0,19368,19050"/>
              </v:shape>
              <v:shape id="Shape 4298" o:spid="_x0000_s1031" style="position:absolute;left:61226;width:6198;height:190;visibility:visible;mso-wrap-style:square;v-text-anchor:top" coordsize="61976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IoHcMA&#10;AADdAAAADwAAAGRycy9kb3ducmV2LnhtbERPz2vCMBS+C/4P4Qm72dQiotUoQzZxN+2EXd+aZ1vX&#10;vHRJ1PrfLwdhx4/v92rTm1bcyPnGsoJJkoIgLq1uuFJw+nwfz0H4gKyxtUwKHuRhsx4OVphre+cj&#10;3YpQiRjCPkcFdQhdLqUvazLoE9sRR+5sncEQoaukdniP4aaVWZrOpMGGY0ONHW1rKn+Kq1GwdbvD&#10;Hiffj+Kr/fi9zqbZ5fK2U+pl1L8uQQTqw7/46d5rBdNsEefGN/EJ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FIoHcMAAADdAAAADwAAAAAAAAAAAAAAAACYAgAAZHJzL2Rv&#10;d25yZXYueG1sUEsFBgAAAAAEAAQA9QAAAIgDAAAAAA==&#10;" path="m,l619760,r,19050l,19050,,e" fillcolor="#17365d" stroked="f" strokeweight="0">
                <v:stroke miterlimit="83231f" joinstyle="miter"/>
                <v:path arrowok="t" textboxrect="0,0,619760,19050"/>
              </v:shape>
              <w10:wrap type="square" anchorx="page" anchory="page"/>
            </v:group>
          </w:pict>
        </mc:Fallback>
      </mc:AlternateContent>
    </w:r>
    <w:r w:rsidRPr="00AF583E">
      <w:rPr>
        <w:color w:val="AEAAAA" w:themeColor="background2" w:themeShade="BF"/>
        <w:sz w:val="20"/>
      </w:rPr>
      <w:t xml:space="preserve">{EPITECH.} </w:t>
    </w:r>
    <w:r>
      <w:rPr>
        <w:color w:val="A6A6A6"/>
        <w:sz w:val="20"/>
      </w:rPr>
      <w:tab/>
    </w:r>
    <w:r w:rsidRPr="00AF583E">
      <w:rPr>
        <w:color w:val="AEAAAA" w:themeColor="background2" w:themeShade="BF"/>
        <w:sz w:val="20"/>
      </w:rPr>
      <w:fldChar w:fldCharType="begin"/>
    </w:r>
    <w:r w:rsidRPr="00AF583E">
      <w:rPr>
        <w:color w:val="AEAAAA" w:themeColor="background2" w:themeShade="BF"/>
        <w:sz w:val="20"/>
      </w:rPr>
      <w:instrText xml:space="preserve"> FILENAME   \* MERGEFORMAT </w:instrText>
    </w:r>
    <w:r w:rsidRPr="00AF583E">
      <w:rPr>
        <w:color w:val="AEAAAA" w:themeColor="background2" w:themeShade="BF"/>
        <w:sz w:val="20"/>
      </w:rPr>
      <w:fldChar w:fldCharType="separate"/>
    </w:r>
    <w:r w:rsidR="00F9074C">
      <w:rPr>
        <w:noProof/>
        <w:color w:val="AEAAAA" w:themeColor="background2" w:themeShade="BF"/>
        <w:sz w:val="20"/>
      </w:rPr>
      <w:t>2017_UD_</w:t>
    </w:r>
    <w:r w:rsidR="00120B0F">
      <w:rPr>
        <w:noProof/>
        <w:color w:val="AEAAAA" w:themeColor="background2" w:themeShade="BF"/>
        <w:sz w:val="20"/>
      </w:rPr>
      <w:t>RSS_Aggregator</w:t>
    </w:r>
    <w:r w:rsidR="00F9074C">
      <w:rPr>
        <w:noProof/>
        <w:color w:val="AEAAAA" w:themeColor="background2" w:themeShade="BF"/>
        <w:sz w:val="20"/>
      </w:rPr>
      <w:t>.docx</w:t>
    </w:r>
    <w:r w:rsidRPr="00AF583E">
      <w:rPr>
        <w:color w:val="AEAAAA" w:themeColor="background2" w:themeShade="BF"/>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16FF" w:rsidRPr="00F45F50" w:rsidRDefault="006E16FF" w:rsidP="004D4805">
    <w:pPr>
      <w:tabs>
        <w:tab w:val="center" w:pos="5597"/>
        <w:tab w:val="center" w:pos="9612"/>
      </w:tabs>
      <w:spacing w:after="73" w:line="259" w:lineRule="auto"/>
      <w:ind w:left="0" w:firstLine="0"/>
      <w:jc w:val="left"/>
      <w:rPr>
        <w:b/>
        <w:bCs/>
      </w:rPr>
    </w:pPr>
    <w:r w:rsidRPr="00AF583E">
      <w:rPr>
        <w:rFonts w:ascii="Calibri" w:eastAsia="Calibri" w:hAnsi="Calibri" w:cs="Calibri"/>
        <w:noProof/>
        <w:color w:val="AEAAAA" w:themeColor="background2" w:themeShade="BF"/>
        <w:sz w:val="22"/>
        <w:lang w:val="en-US" w:eastAsia="ja-JP"/>
      </w:rPr>
      <mc:AlternateContent>
        <mc:Choice Requires="wpg">
          <w:drawing>
            <wp:anchor distT="0" distB="0" distL="114300" distR="114300" simplePos="0" relativeHeight="251654656" behindDoc="0" locked="0" layoutInCell="1" allowOverlap="1" wp14:anchorId="6D12D67B" wp14:editId="06BB252C">
              <wp:simplePos x="0" y="0"/>
              <wp:positionH relativeFrom="page">
                <wp:posOffset>391160</wp:posOffset>
              </wp:positionH>
              <wp:positionV relativeFrom="page">
                <wp:posOffset>9800272</wp:posOffset>
              </wp:positionV>
              <wp:extent cx="6742431" cy="19050"/>
              <wp:effectExtent l="0" t="0" r="0" b="0"/>
              <wp:wrapSquare wrapText="bothSides"/>
              <wp:docPr id="4010" name="Group 4010"/>
              <wp:cNvGraphicFramePr/>
              <a:graphic xmlns:a="http://schemas.openxmlformats.org/drawingml/2006/main">
                <a:graphicData uri="http://schemas.microsoft.com/office/word/2010/wordprocessingGroup">
                  <wpg:wgp>
                    <wpg:cNvGrpSpPr/>
                    <wpg:grpSpPr>
                      <a:xfrm>
                        <a:off x="0" y="0"/>
                        <a:ext cx="6742431" cy="19050"/>
                        <a:chOff x="0" y="0"/>
                        <a:chExt cx="6742431" cy="19050"/>
                      </a:xfrm>
                    </wpg:grpSpPr>
                    <wps:wsp>
                      <wps:cNvPr id="4289" name="Shape 4289"/>
                      <wps:cNvSpPr/>
                      <wps:spPr>
                        <a:xfrm>
                          <a:off x="0" y="0"/>
                          <a:ext cx="1144270" cy="19050"/>
                        </a:xfrm>
                        <a:custGeom>
                          <a:avLst/>
                          <a:gdLst/>
                          <a:ahLst/>
                          <a:cxnLst/>
                          <a:rect l="0" t="0" r="0" b="0"/>
                          <a:pathLst>
                            <a:path w="1144270" h="19050">
                              <a:moveTo>
                                <a:pt x="0" y="0"/>
                              </a:moveTo>
                              <a:lnTo>
                                <a:pt x="1144270" y="0"/>
                              </a:lnTo>
                              <a:lnTo>
                                <a:pt x="1144270" y="19050"/>
                              </a:lnTo>
                              <a:lnTo>
                                <a:pt x="0" y="19050"/>
                              </a:lnTo>
                              <a:lnTo>
                                <a:pt x="0" y="0"/>
                              </a:lnTo>
                            </a:path>
                          </a:pathLst>
                        </a:custGeom>
                        <a:ln w="0" cap="flat">
                          <a:miter lim="127000"/>
                        </a:ln>
                      </wps:spPr>
                      <wps:style>
                        <a:lnRef idx="0">
                          <a:srgbClr val="000000">
                            <a:alpha val="0"/>
                          </a:srgbClr>
                        </a:lnRef>
                        <a:fillRef idx="1">
                          <a:srgbClr val="17365D"/>
                        </a:fillRef>
                        <a:effectRef idx="0">
                          <a:scrgbClr r="0" g="0" b="0"/>
                        </a:effectRef>
                        <a:fontRef idx="none"/>
                      </wps:style>
                      <wps:bodyPr/>
                    </wps:wsp>
                    <wps:wsp>
                      <wps:cNvPr id="4290" name="Shape 4290"/>
                      <wps:cNvSpPr/>
                      <wps:spPr>
                        <a:xfrm>
                          <a:off x="114427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17365D"/>
                        </a:fillRef>
                        <a:effectRef idx="0">
                          <a:scrgbClr r="0" g="0" b="0"/>
                        </a:effectRef>
                        <a:fontRef idx="none"/>
                      </wps:style>
                      <wps:bodyPr/>
                    </wps:wsp>
                    <wps:wsp>
                      <wps:cNvPr id="4291" name="Shape 4291"/>
                      <wps:cNvSpPr/>
                      <wps:spPr>
                        <a:xfrm>
                          <a:off x="1163320" y="0"/>
                          <a:ext cx="4940046" cy="19050"/>
                        </a:xfrm>
                        <a:custGeom>
                          <a:avLst/>
                          <a:gdLst/>
                          <a:ahLst/>
                          <a:cxnLst/>
                          <a:rect l="0" t="0" r="0" b="0"/>
                          <a:pathLst>
                            <a:path w="4940046" h="19050">
                              <a:moveTo>
                                <a:pt x="0" y="0"/>
                              </a:moveTo>
                              <a:lnTo>
                                <a:pt x="4940046" y="0"/>
                              </a:lnTo>
                              <a:lnTo>
                                <a:pt x="4940046" y="19050"/>
                              </a:lnTo>
                              <a:lnTo>
                                <a:pt x="0" y="19050"/>
                              </a:lnTo>
                              <a:lnTo>
                                <a:pt x="0" y="0"/>
                              </a:lnTo>
                            </a:path>
                          </a:pathLst>
                        </a:custGeom>
                        <a:ln w="0" cap="flat">
                          <a:miter lim="127000"/>
                        </a:ln>
                      </wps:spPr>
                      <wps:style>
                        <a:lnRef idx="0">
                          <a:srgbClr val="000000">
                            <a:alpha val="0"/>
                          </a:srgbClr>
                        </a:lnRef>
                        <a:fillRef idx="1">
                          <a:srgbClr val="17365D"/>
                        </a:fillRef>
                        <a:effectRef idx="0">
                          <a:scrgbClr r="0" g="0" b="0"/>
                        </a:effectRef>
                        <a:fontRef idx="none"/>
                      </wps:style>
                      <wps:bodyPr/>
                    </wps:wsp>
                    <wps:wsp>
                      <wps:cNvPr id="4292" name="Shape 4292"/>
                      <wps:cNvSpPr/>
                      <wps:spPr>
                        <a:xfrm>
                          <a:off x="6103366" y="0"/>
                          <a:ext cx="19368" cy="19050"/>
                        </a:xfrm>
                        <a:custGeom>
                          <a:avLst/>
                          <a:gdLst/>
                          <a:ahLst/>
                          <a:cxnLst/>
                          <a:rect l="0" t="0" r="0" b="0"/>
                          <a:pathLst>
                            <a:path w="19368" h="19050">
                              <a:moveTo>
                                <a:pt x="0" y="0"/>
                              </a:moveTo>
                              <a:lnTo>
                                <a:pt x="19368" y="0"/>
                              </a:lnTo>
                              <a:lnTo>
                                <a:pt x="19368" y="19050"/>
                              </a:lnTo>
                              <a:lnTo>
                                <a:pt x="0" y="19050"/>
                              </a:lnTo>
                              <a:lnTo>
                                <a:pt x="0" y="0"/>
                              </a:lnTo>
                            </a:path>
                          </a:pathLst>
                        </a:custGeom>
                        <a:ln w="0" cap="flat">
                          <a:miter lim="127000"/>
                        </a:ln>
                      </wps:spPr>
                      <wps:style>
                        <a:lnRef idx="0">
                          <a:srgbClr val="000000">
                            <a:alpha val="0"/>
                          </a:srgbClr>
                        </a:lnRef>
                        <a:fillRef idx="1">
                          <a:srgbClr val="17365D"/>
                        </a:fillRef>
                        <a:effectRef idx="0">
                          <a:scrgbClr r="0" g="0" b="0"/>
                        </a:effectRef>
                        <a:fontRef idx="none"/>
                      </wps:style>
                      <wps:bodyPr/>
                    </wps:wsp>
                    <wps:wsp>
                      <wps:cNvPr id="4293" name="Shape 4293"/>
                      <wps:cNvSpPr/>
                      <wps:spPr>
                        <a:xfrm>
                          <a:off x="6122671" y="0"/>
                          <a:ext cx="619760" cy="19050"/>
                        </a:xfrm>
                        <a:custGeom>
                          <a:avLst/>
                          <a:gdLst/>
                          <a:ahLst/>
                          <a:cxnLst/>
                          <a:rect l="0" t="0" r="0" b="0"/>
                          <a:pathLst>
                            <a:path w="619760" h="19050">
                              <a:moveTo>
                                <a:pt x="0" y="0"/>
                              </a:moveTo>
                              <a:lnTo>
                                <a:pt x="619760" y="0"/>
                              </a:lnTo>
                              <a:lnTo>
                                <a:pt x="619760" y="19050"/>
                              </a:lnTo>
                              <a:lnTo>
                                <a:pt x="0" y="19050"/>
                              </a:lnTo>
                              <a:lnTo>
                                <a:pt x="0" y="0"/>
                              </a:lnTo>
                            </a:path>
                          </a:pathLst>
                        </a:custGeom>
                        <a:ln w="0" cap="flat">
                          <a:miter lim="127000"/>
                        </a:ln>
                      </wps:spPr>
                      <wps:style>
                        <a:lnRef idx="0">
                          <a:srgbClr val="000000">
                            <a:alpha val="0"/>
                          </a:srgbClr>
                        </a:lnRef>
                        <a:fillRef idx="1">
                          <a:srgbClr val="17365D"/>
                        </a:fillRef>
                        <a:effectRef idx="0">
                          <a:scrgbClr r="0" g="0" b="0"/>
                        </a:effectRef>
                        <a:fontRef idx="none"/>
                      </wps:style>
                      <wps:bodyPr/>
                    </wps:wsp>
                  </wpg:wgp>
                </a:graphicData>
              </a:graphic>
            </wp:anchor>
          </w:drawing>
        </mc:Choice>
        <mc:Fallback>
          <w:pict>
            <v:group w14:anchorId="059D3217" id="Group 4010" o:spid="_x0000_s1026" style="position:absolute;margin-left:30.8pt;margin-top:771.65pt;width:530.9pt;height:1.5pt;z-index:251654656;mso-position-horizontal-relative:page;mso-position-vertical-relative:page" coordsize="6742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">
              <v:shape id="Shape 4289" o:spid="_x0000_s1027" style="position:absolute;width:11442;height:190;visibility:visible;mso-wrap-style:square;v-text-anchor:top" coordsize="114427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uijsgA&#10;AADdAAAADwAAAGRycy9kb3ducmV2LnhtbESPX0vDQBDE3wW/w7GCL8VeWkTStNciguAfkLQV+rrk&#10;trnU3F7Mbdv023uC4OMwM79hFqvBt+pEfWwCG5iMM1DEVbAN1wY+t893OagoyBbbwGTgQhFWy+ur&#10;BRY2nHlNp43UKkE4FmjAiXSF1rFy5DGOQ0ecvH3oPUqSfa1tj+cE962eZtmD9thwWnDY0ZOj6mtz&#10;9AZ2r6V228Pl+z0vh9FI3j4mUh6Nub0ZHueghAb5D/+1X6yB+2k+g9836Qno5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lC6KOyAAAAN0AAAAPAAAAAAAAAAAAAAAAAJgCAABk&#10;cnMvZG93bnJldi54bWxQSwUGAAAAAAQABAD1AAAAjQMAAAAA&#10;" path="m,l1144270,r,19050l,19050,,e" fillcolor="#17365d" stroked="f" strokeweight="0">
                <v:stroke miterlimit="83231f" joinstyle="miter"/>
                <v:path arrowok="t" textboxrect="0,0,1144270,19050"/>
              </v:shape>
              <v:shape id="Shape 4290" o:spid="_x0000_s1028" style="position:absolute;left:11442;width:191;height:190;visibility:visible;mso-wrap-style:square;v-text-anchor:top" coordsize="1905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VYZsIA&#10;AADdAAAADwAAAGRycy9kb3ducmV2LnhtbERPTWvCQBC9C/0PyxR6001D0TR1ldJSyE2qIh6H7JgE&#10;s7MhO03S/nr3UPD4eN/r7eRaNVAfGs8GnhcJKOLS24YrA8fD1zwDFQTZYuuZDPxSgO3mYbbG3PqR&#10;v2nYS6ViCIccDdQiXa51KGtyGBa+I47cxfcOJcK+0rbHMYa7VqdJstQOG44NNXb0UVN53f84Azas&#10;dvb4abOkKc9/y+p0lkwKY54ep/c3UEKT3MX/7sIaeElf4/74Jj4Bvb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VVhmwgAAAN0AAAAPAAAAAAAAAAAAAAAAAJgCAABkcnMvZG93&#10;bnJldi54bWxQSwUGAAAAAAQABAD1AAAAhwMAAAAA&#10;" path="m,l19050,r,19050l,19050,,e" fillcolor="#17365d" stroked="f" strokeweight="0">
                <v:stroke miterlimit="83231f" joinstyle="miter"/>
                <v:path arrowok="t" textboxrect="0,0,19050,19050"/>
              </v:shape>
              <v:shape id="Shape 4291" o:spid="_x0000_s1029" style="position:absolute;left:11633;width:49400;height:190;visibility:visible;mso-wrap-style:square;v-text-anchor:top" coordsize="4940046,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RROMQA&#10;AADdAAAADwAAAGRycy9kb3ducmV2LnhtbESPT4vCMBTE7wt+h/AEb2uqLotWo6jgdvfoHwRvj+bZ&#10;FpOX0kSt334jCB6HmfkNM1u01ogbNb5yrGDQT0AQ505XXCg47DefYxA+IGs0jknBgzws5p2PGaba&#10;3XlLt10oRISwT1FBGUKdSunzkiz6vquJo3d2jcUQZVNI3eA9wq2RwyT5lhYrjgsl1rQuKb/srlZB&#10;ZrLix5yOdMpG44fn5Wa1/jNK9brtcgoiUBve4Vf7Vyv4Gk4G8HwTn4C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kUTjEAAAA3QAAAA8AAAAAAAAAAAAAAAAAmAIAAGRycy9k&#10;b3ducmV2LnhtbFBLBQYAAAAABAAEAPUAAACJAwAAAAA=&#10;" path="m,l4940046,r,19050l,19050,,e" fillcolor="#17365d" stroked="f" strokeweight="0">
                <v:stroke miterlimit="83231f" joinstyle="miter"/>
                <v:path arrowok="t" textboxrect="0,0,4940046,19050"/>
              </v:shape>
              <v:shape id="Shape 4292" o:spid="_x0000_s1030" style="position:absolute;left:61033;width:194;height:190;visibility:visible;mso-wrap-style:square;v-text-anchor:top" coordsize="19368,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9yVcYA&#10;AADdAAAADwAAAGRycy9kb3ducmV2LnhtbESPT2vCQBTE70K/w/IKvUizaRpLm2YVKRT0prGUHB/Z&#10;lz80+zZktxq/vSsIHoeZ+Q2TrybTiyONrrOs4CWKQRBXVnfcKPg5fD+/g3AeWWNvmRScycFq+TDL&#10;MdP2xHs6Fr4RAcIuQwWt90MmpataMugiOxAHr7ajQR/k2Eg94inATS+TOH6TBjsOCy0O9NVS9Vf8&#10;GwU1/bq0NHr3is00366xPC/SjVJPj9P6E4Snyd/Dt/ZGK0iTjwSub8IT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P9yVcYAAADdAAAADwAAAAAAAAAAAAAAAACYAgAAZHJz&#10;L2Rvd25yZXYueG1sUEsFBgAAAAAEAAQA9QAAAIsDAAAAAA==&#10;" path="m,l19368,r,19050l,19050,,e" fillcolor="#17365d" stroked="f" strokeweight="0">
                <v:stroke miterlimit="83231f" joinstyle="miter"/>
                <v:path arrowok="t" textboxrect="0,0,19368,19050"/>
              </v:shape>
              <v:shape id="Shape 4293" o:spid="_x0000_s1031" style="position:absolute;left:61226;width:6198;height:190;visibility:visible;mso-wrap-style:square;v-text-anchor:top" coordsize="61976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a6bMYA&#10;AADdAAAADwAAAGRycy9kb3ducmV2LnhtbESPQWvCQBSE7wX/w/IKvdWNqYimriLSir3VKHh9Zl+T&#10;2OzbdHfV+O9doeBxmJlvmOm8M404k/O1ZQWDfgKCuLC65lLBbvv5OgbhA7LGxjIpuJKH+az3NMVM&#10;2wtv6JyHUkQI+wwVVCG0mZS+qMig79uWOHo/1hkMUbpSaoeXCDeNTJNkJA3WHBcqbGlZUfGbn4yC&#10;pVt9r3FwuOb75uvvNBqmx+PHSqmX527xDiJQFx7h//ZaKximkze4v4lPQM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va6bMYAAADdAAAADwAAAAAAAAAAAAAAAACYAgAAZHJz&#10;L2Rvd25yZXYueG1sUEsFBgAAAAAEAAQA9QAAAIsDAAAAAA==&#10;" path="m,l619760,r,19050l,19050,,e" fillcolor="#17365d" stroked="f" strokeweight="0">
                <v:stroke miterlimit="83231f" joinstyle="miter"/>
                <v:path arrowok="t" textboxrect="0,0,619760,19050"/>
              </v:shape>
              <w10:wrap type="square" anchorx="page" anchory="page"/>
            </v:group>
          </w:pict>
        </mc:Fallback>
      </mc:AlternateContent>
    </w:r>
    <w:r w:rsidRPr="00AF583E">
      <w:rPr>
        <w:color w:val="AEAAAA" w:themeColor="background2" w:themeShade="BF"/>
        <w:sz w:val="20"/>
      </w:rPr>
      <w:t xml:space="preserve">{EPITECH.} </w:t>
    </w:r>
    <w:r>
      <w:rPr>
        <w:color w:val="A6A6A6"/>
        <w:sz w:val="20"/>
      </w:rPr>
      <w:tab/>
    </w:r>
    <w:r w:rsidRPr="00AF583E">
      <w:rPr>
        <w:color w:val="AEAAAA" w:themeColor="background2" w:themeShade="BF"/>
        <w:sz w:val="20"/>
        <w:szCs w:val="20"/>
      </w:rPr>
      <w:fldChar w:fldCharType="begin"/>
    </w:r>
    <w:r w:rsidRPr="00AF583E">
      <w:rPr>
        <w:color w:val="AEAAAA" w:themeColor="background2" w:themeShade="BF"/>
        <w:sz w:val="20"/>
        <w:szCs w:val="20"/>
      </w:rPr>
      <w:instrText xml:space="preserve"> FILENAME   \* MERGEFORMAT </w:instrText>
    </w:r>
    <w:r w:rsidRPr="00AF583E">
      <w:rPr>
        <w:color w:val="AEAAAA" w:themeColor="background2" w:themeShade="BF"/>
        <w:sz w:val="20"/>
        <w:szCs w:val="20"/>
      </w:rPr>
      <w:fldChar w:fldCharType="separate"/>
    </w:r>
    <w:r w:rsidR="00F9074C">
      <w:rPr>
        <w:noProof/>
        <w:color w:val="AEAAAA" w:themeColor="background2" w:themeShade="BF"/>
        <w:sz w:val="20"/>
        <w:szCs w:val="20"/>
      </w:rPr>
      <w:t>2017_UD3_envio.docx</w:t>
    </w:r>
    <w:r w:rsidRPr="00AF583E">
      <w:rPr>
        <w:noProof/>
        <w:color w:val="AEAAAA" w:themeColor="background2" w:themeShade="BF"/>
        <w:sz w:val="20"/>
        <w:szCs w:val="20"/>
      </w:rPr>
      <w:fldChar w:fldCharType="end"/>
    </w:r>
    <w:r>
      <w:rPr>
        <w:noProof/>
        <w:color w:val="AEAAAA" w:themeColor="background2" w:themeShade="BF"/>
        <w:sz w:val="20"/>
        <w:szCs w:val="20"/>
      </w:rPr>
      <w:ptab w:relativeTo="margin" w:alignment="right" w:leader="none"/>
    </w:r>
    <w:r w:rsidRPr="00A87CCD">
      <w:rPr>
        <w:noProof/>
        <w:color w:val="AEAAAA" w:themeColor="background2" w:themeShade="BF"/>
        <w:sz w:val="20"/>
        <w:szCs w:val="20"/>
      </w:rPr>
      <w:fldChar w:fldCharType="begin"/>
    </w:r>
    <w:r w:rsidRPr="00A87CCD">
      <w:rPr>
        <w:noProof/>
        <w:color w:val="AEAAAA" w:themeColor="background2" w:themeShade="BF"/>
        <w:sz w:val="20"/>
        <w:szCs w:val="20"/>
      </w:rPr>
      <w:instrText>PAGE   \* MERGEFORMAT</w:instrText>
    </w:r>
    <w:r w:rsidRPr="00A87CCD">
      <w:rPr>
        <w:noProof/>
        <w:color w:val="AEAAAA" w:themeColor="background2" w:themeShade="BF"/>
        <w:sz w:val="20"/>
        <w:szCs w:val="20"/>
      </w:rPr>
      <w:fldChar w:fldCharType="separate"/>
    </w:r>
    <w:r>
      <w:rPr>
        <w:noProof/>
        <w:color w:val="AEAAAA" w:themeColor="background2" w:themeShade="BF"/>
        <w:sz w:val="20"/>
        <w:szCs w:val="20"/>
      </w:rPr>
      <w:t>1</w:t>
    </w:r>
    <w:r w:rsidRPr="00A87CCD">
      <w:rPr>
        <w:noProof/>
        <w:color w:val="AEAAAA" w:themeColor="background2" w:themeShade="BF"/>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16FF" w:rsidRDefault="006E16FF" w:rsidP="004D4805">
    <w:pPr>
      <w:tabs>
        <w:tab w:val="center" w:pos="5597"/>
        <w:tab w:val="center" w:pos="9612"/>
      </w:tabs>
      <w:spacing w:after="73" w:line="259" w:lineRule="auto"/>
      <w:ind w:left="0" w:firstLine="0"/>
      <w:jc w:val="left"/>
      <w:rPr>
        <w:color w:val="AEAAAA" w:themeColor="background2" w:themeShade="BF"/>
        <w:sz w:val="20"/>
      </w:rPr>
    </w:pPr>
  </w:p>
  <w:p w:rsidR="006E16FF" w:rsidRDefault="006E16FF" w:rsidP="004D4805">
    <w:pPr>
      <w:tabs>
        <w:tab w:val="center" w:pos="5597"/>
        <w:tab w:val="center" w:pos="9612"/>
      </w:tabs>
      <w:spacing w:after="73" w:line="259" w:lineRule="auto"/>
      <w:ind w:left="0" w:firstLine="0"/>
      <w:jc w:val="left"/>
    </w:pPr>
    <w:r w:rsidRPr="00AF583E">
      <w:rPr>
        <w:rFonts w:ascii="Calibri" w:eastAsia="Calibri" w:hAnsi="Calibri" w:cs="Calibri"/>
        <w:noProof/>
        <w:color w:val="AEAAAA" w:themeColor="background2" w:themeShade="BF"/>
        <w:sz w:val="22"/>
        <w:lang w:val="en-US" w:eastAsia="ja-JP"/>
      </w:rPr>
      <mc:AlternateContent>
        <mc:Choice Requires="wpg">
          <w:drawing>
            <wp:anchor distT="0" distB="0" distL="114300" distR="114300" simplePos="0" relativeHeight="251658240" behindDoc="0" locked="0" layoutInCell="1" allowOverlap="1" wp14:anchorId="5DCABB1D" wp14:editId="45793262">
              <wp:simplePos x="0" y="0"/>
              <wp:positionH relativeFrom="page">
                <wp:posOffset>391160</wp:posOffset>
              </wp:positionH>
              <wp:positionV relativeFrom="page">
                <wp:posOffset>9800272</wp:posOffset>
              </wp:positionV>
              <wp:extent cx="6742431" cy="19050"/>
              <wp:effectExtent l="0" t="0" r="0" b="0"/>
              <wp:wrapSquare wrapText="bothSides"/>
              <wp:docPr id="21" name="Group 4061"/>
              <wp:cNvGraphicFramePr/>
              <a:graphic xmlns:a="http://schemas.openxmlformats.org/drawingml/2006/main">
                <a:graphicData uri="http://schemas.microsoft.com/office/word/2010/wordprocessingGroup">
                  <wpg:wgp>
                    <wpg:cNvGrpSpPr/>
                    <wpg:grpSpPr>
                      <a:xfrm>
                        <a:off x="0" y="0"/>
                        <a:ext cx="6742431" cy="19050"/>
                        <a:chOff x="0" y="0"/>
                        <a:chExt cx="6742431" cy="19050"/>
                      </a:xfrm>
                    </wpg:grpSpPr>
                    <wps:wsp>
                      <wps:cNvPr id="22" name="Shape 4294"/>
                      <wps:cNvSpPr/>
                      <wps:spPr>
                        <a:xfrm>
                          <a:off x="0" y="0"/>
                          <a:ext cx="1144270" cy="19050"/>
                        </a:xfrm>
                        <a:custGeom>
                          <a:avLst/>
                          <a:gdLst/>
                          <a:ahLst/>
                          <a:cxnLst/>
                          <a:rect l="0" t="0" r="0" b="0"/>
                          <a:pathLst>
                            <a:path w="1144270" h="19050">
                              <a:moveTo>
                                <a:pt x="0" y="0"/>
                              </a:moveTo>
                              <a:lnTo>
                                <a:pt x="1144270" y="0"/>
                              </a:lnTo>
                              <a:lnTo>
                                <a:pt x="1144270" y="19050"/>
                              </a:lnTo>
                              <a:lnTo>
                                <a:pt x="0" y="19050"/>
                              </a:lnTo>
                              <a:lnTo>
                                <a:pt x="0" y="0"/>
                              </a:lnTo>
                            </a:path>
                          </a:pathLst>
                        </a:custGeom>
                        <a:ln w="0" cap="flat">
                          <a:miter lim="127000"/>
                        </a:ln>
                      </wps:spPr>
                      <wps:style>
                        <a:lnRef idx="0">
                          <a:srgbClr val="000000">
                            <a:alpha val="0"/>
                          </a:srgbClr>
                        </a:lnRef>
                        <a:fillRef idx="1">
                          <a:srgbClr val="17365D"/>
                        </a:fillRef>
                        <a:effectRef idx="0">
                          <a:scrgbClr r="0" g="0" b="0"/>
                        </a:effectRef>
                        <a:fontRef idx="none"/>
                      </wps:style>
                      <wps:bodyPr/>
                    </wps:wsp>
                    <wps:wsp>
                      <wps:cNvPr id="23" name="Shape 4295"/>
                      <wps:cNvSpPr/>
                      <wps:spPr>
                        <a:xfrm>
                          <a:off x="114427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17365D"/>
                        </a:fillRef>
                        <a:effectRef idx="0">
                          <a:scrgbClr r="0" g="0" b="0"/>
                        </a:effectRef>
                        <a:fontRef idx="none"/>
                      </wps:style>
                      <wps:bodyPr/>
                    </wps:wsp>
                    <wps:wsp>
                      <wps:cNvPr id="24" name="Shape 4296"/>
                      <wps:cNvSpPr/>
                      <wps:spPr>
                        <a:xfrm>
                          <a:off x="1163320" y="0"/>
                          <a:ext cx="4940046" cy="19050"/>
                        </a:xfrm>
                        <a:custGeom>
                          <a:avLst/>
                          <a:gdLst/>
                          <a:ahLst/>
                          <a:cxnLst/>
                          <a:rect l="0" t="0" r="0" b="0"/>
                          <a:pathLst>
                            <a:path w="4940046" h="19050">
                              <a:moveTo>
                                <a:pt x="0" y="0"/>
                              </a:moveTo>
                              <a:lnTo>
                                <a:pt x="4940046" y="0"/>
                              </a:lnTo>
                              <a:lnTo>
                                <a:pt x="4940046" y="19050"/>
                              </a:lnTo>
                              <a:lnTo>
                                <a:pt x="0" y="19050"/>
                              </a:lnTo>
                              <a:lnTo>
                                <a:pt x="0" y="0"/>
                              </a:lnTo>
                            </a:path>
                          </a:pathLst>
                        </a:custGeom>
                        <a:ln w="0" cap="flat">
                          <a:miter lim="127000"/>
                        </a:ln>
                      </wps:spPr>
                      <wps:style>
                        <a:lnRef idx="0">
                          <a:srgbClr val="000000">
                            <a:alpha val="0"/>
                          </a:srgbClr>
                        </a:lnRef>
                        <a:fillRef idx="1">
                          <a:srgbClr val="17365D"/>
                        </a:fillRef>
                        <a:effectRef idx="0">
                          <a:scrgbClr r="0" g="0" b="0"/>
                        </a:effectRef>
                        <a:fontRef idx="none"/>
                      </wps:style>
                      <wps:bodyPr/>
                    </wps:wsp>
                    <wps:wsp>
                      <wps:cNvPr id="25" name="Shape 4297"/>
                      <wps:cNvSpPr/>
                      <wps:spPr>
                        <a:xfrm>
                          <a:off x="6103366" y="0"/>
                          <a:ext cx="19368" cy="19050"/>
                        </a:xfrm>
                        <a:custGeom>
                          <a:avLst/>
                          <a:gdLst/>
                          <a:ahLst/>
                          <a:cxnLst/>
                          <a:rect l="0" t="0" r="0" b="0"/>
                          <a:pathLst>
                            <a:path w="19368" h="19050">
                              <a:moveTo>
                                <a:pt x="0" y="0"/>
                              </a:moveTo>
                              <a:lnTo>
                                <a:pt x="19368" y="0"/>
                              </a:lnTo>
                              <a:lnTo>
                                <a:pt x="19368" y="19050"/>
                              </a:lnTo>
                              <a:lnTo>
                                <a:pt x="0" y="19050"/>
                              </a:lnTo>
                              <a:lnTo>
                                <a:pt x="0" y="0"/>
                              </a:lnTo>
                            </a:path>
                          </a:pathLst>
                        </a:custGeom>
                        <a:ln w="0" cap="flat">
                          <a:miter lim="127000"/>
                        </a:ln>
                      </wps:spPr>
                      <wps:style>
                        <a:lnRef idx="0">
                          <a:srgbClr val="000000">
                            <a:alpha val="0"/>
                          </a:srgbClr>
                        </a:lnRef>
                        <a:fillRef idx="1">
                          <a:srgbClr val="17365D"/>
                        </a:fillRef>
                        <a:effectRef idx="0">
                          <a:scrgbClr r="0" g="0" b="0"/>
                        </a:effectRef>
                        <a:fontRef idx="none"/>
                      </wps:style>
                      <wps:bodyPr/>
                    </wps:wsp>
                    <wps:wsp>
                      <wps:cNvPr id="26" name="Shape 4298"/>
                      <wps:cNvSpPr/>
                      <wps:spPr>
                        <a:xfrm>
                          <a:off x="6122671" y="0"/>
                          <a:ext cx="619760" cy="19050"/>
                        </a:xfrm>
                        <a:custGeom>
                          <a:avLst/>
                          <a:gdLst/>
                          <a:ahLst/>
                          <a:cxnLst/>
                          <a:rect l="0" t="0" r="0" b="0"/>
                          <a:pathLst>
                            <a:path w="619760" h="19050">
                              <a:moveTo>
                                <a:pt x="0" y="0"/>
                              </a:moveTo>
                              <a:lnTo>
                                <a:pt x="619760" y="0"/>
                              </a:lnTo>
                              <a:lnTo>
                                <a:pt x="619760" y="19050"/>
                              </a:lnTo>
                              <a:lnTo>
                                <a:pt x="0" y="19050"/>
                              </a:lnTo>
                              <a:lnTo>
                                <a:pt x="0" y="0"/>
                              </a:lnTo>
                            </a:path>
                          </a:pathLst>
                        </a:custGeom>
                        <a:ln w="0" cap="flat">
                          <a:miter lim="127000"/>
                        </a:ln>
                      </wps:spPr>
                      <wps:style>
                        <a:lnRef idx="0">
                          <a:srgbClr val="000000">
                            <a:alpha val="0"/>
                          </a:srgbClr>
                        </a:lnRef>
                        <a:fillRef idx="1">
                          <a:srgbClr val="17365D"/>
                        </a:fillRef>
                        <a:effectRef idx="0">
                          <a:scrgbClr r="0" g="0" b="0"/>
                        </a:effectRef>
                        <a:fontRef idx="none"/>
                      </wps:style>
                      <wps:bodyPr/>
                    </wps:wsp>
                  </wpg:wgp>
                </a:graphicData>
              </a:graphic>
            </wp:anchor>
          </w:drawing>
        </mc:Choice>
        <mc:Fallback>
          <w:pict>
            <v:group w14:anchorId="034D9C26" id="Group 4061" o:spid="_x0000_s1026" style="position:absolute;margin-left:30.8pt;margin-top:771.65pt;width:530.9pt;height:1.5pt;z-index:251658240;mso-position-horizontal-relative:page;mso-position-vertical-relative:page" coordsize="6742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">
              <v:shape id="Shape 4294" o:spid="_x0000_s1027" style="position:absolute;width:11442;height:190;visibility:visible;mso-wrap-style:square;v-text-anchor:top" coordsize="114427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tNMsUA&#10;AADbAAAADwAAAGRycy9kb3ducmV2LnhtbESPQWvCQBSE7wX/w/IEL6IbcyiSukopFFoLJdVCr4/s&#10;MxvNvk2zT43/vlso9DjMzDfMajP4Vl2oj01gA4t5Boq4Crbh2sDn/nm2BBUF2WIbmAzcKMJmPbpb&#10;YWHDlT/ospNaJQjHAg04ka7QOlaOPMZ56IiTdwi9R0myr7Xt8ZrgvtV5lt1rjw2nBYcdPTmqTruz&#10;N/D1Wmq3P96+35blMJ3K9n0h5dmYyXh4fAAlNMh/+K/9Yg3kOfx+ST9Ar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K00yxQAAANsAAAAPAAAAAAAAAAAAAAAAAJgCAABkcnMv&#10;ZG93bnJldi54bWxQSwUGAAAAAAQABAD1AAAAigMAAAAA&#10;" path="m,l1144270,r,19050l,19050,,e" fillcolor="#17365d" stroked="f" strokeweight="0">
                <v:stroke miterlimit="83231f" joinstyle="miter"/>
                <v:path arrowok="t" textboxrect="0,0,1144270,19050"/>
              </v:shape>
              <v:shape id="Shape 4295" o:spid="_x0000_s1028" style="position:absolute;left:11442;width:191;height:190;visibility:visible;mso-wrap-style:square;v-text-anchor:top" coordsize="1905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iorMEA&#10;AADbAAAADwAAAGRycy9kb3ducmV2LnhtbESPwYrCQBBE74L/MLTgTScqaMg6iigL3pZVWTw2mTYJ&#10;ZnpCplejX7+zIHgsquoVtVx3rlY3akPl2cBknIAizr2tuDBwOn6OUlBBkC3WnsnAgwKsV/3eEjPr&#10;7/xNt4MUKkI4ZGigFGkyrUNeksMw9g1x9C6+dShRtoW2Ld4j3NV6miRz7bDiuFBiQ9uS8uvh1xmw&#10;YfFlTzubJlV+fs6Ln7OksjdmOOg2H6CEOnmHX+29NTCdwf+X+AP0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4qKzBAAAA2wAAAA8AAAAAAAAAAAAAAAAAmAIAAGRycy9kb3du&#10;cmV2LnhtbFBLBQYAAAAABAAEAPUAAACGAwAAAAA=&#10;" path="m,l19050,r,19050l,19050,,e" fillcolor="#17365d" stroked="f" strokeweight="0">
                <v:stroke miterlimit="83231f" joinstyle="miter"/>
                <v:path arrowok="t" textboxrect="0,0,19050,19050"/>
              </v:shape>
              <v:shape id="Shape 4296" o:spid="_x0000_s1029" style="position:absolute;left:11633;width:49400;height:190;visibility:visible;mso-wrap-style:square;v-text-anchor:top" coordsize="4940046,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ztcsMA&#10;AADbAAAADwAAAGRycy9kb3ducmV2LnhtbESPQWvCQBSE70L/w/IK3nRjWoqkrpIKNu2xsRS8PbKv&#10;SXD3bchuk/jv3YLgcZiZb5jNbrJGDNT71rGC1TIBQVw53XKt4Pt4WKxB+ICs0TgmBRfysNs+zDaY&#10;aTfyFw1lqEWEsM9QQRNCl0npq4Ys+qXriKP363qLIcq+lrrHMcKtkWmSvEiLLceFBjvaN1Sdyz+r&#10;oDBF/W5OP3QqntYXz/nhbf9plJo/TvkriEBTuIdv7Q+tIH2G/y/xB8jt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ztcsMAAADbAAAADwAAAAAAAAAAAAAAAACYAgAAZHJzL2Rv&#10;d25yZXYueG1sUEsFBgAAAAAEAAQA9QAAAIgDAAAAAA==&#10;" path="m,l4940046,r,19050l,19050,,e" fillcolor="#17365d" stroked="f" strokeweight="0">
                <v:stroke miterlimit="83231f" joinstyle="miter"/>
                <v:path arrowok="t" textboxrect="0,0,4940046,19050"/>
              </v:shape>
              <v:shape id="Shape 4297" o:spid="_x0000_s1030" style="position:absolute;left:61033;width:194;height:190;visibility:visible;mso-wrap-style:square;v-text-anchor:top" coordsize="19368,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jFKb8A&#10;AADbAAAADwAAAGRycy9kb3ducmV2LnhtbESPSwvCMBCE74L/IazgRTT1iVSjiCDozRficWnWtths&#10;ShO1/nsjCB6HmfmGmS9rU4gnVS63rKDfi0AQJ1bnnCo4nzbdKQjnkTUWlknBmxwsF83GHGNtX3yg&#10;59GnIkDYxagg876MpXRJRgZdz5bEwbvZyqAPskqlrvAV4KaQgyiaSIM5h4UMS1pnlNyPD6PgRhc3&#10;uhq9H2Jad3YrvL7Ho61S7Va9moHwVPt/+NfeagWDMXy/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OMUpvwAAANsAAAAPAAAAAAAAAAAAAAAAAJgCAABkcnMvZG93bnJl&#10;di54bWxQSwUGAAAAAAQABAD1AAAAhAMAAAAA&#10;" path="m,l19368,r,19050l,19050,,e" fillcolor="#17365d" stroked="f" strokeweight="0">
                <v:stroke miterlimit="83231f" joinstyle="miter"/>
                <v:path arrowok="t" textboxrect="0,0,19368,19050"/>
              </v:shape>
              <v:shape id="Shape 4298" o:spid="_x0000_s1031" style="position:absolute;left:61226;width:6198;height:190;visibility:visible;mso-wrap-style:square;v-text-anchor:top" coordsize="61976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masMA&#10;AADbAAAADwAAAGRycy9kb3ducmV2LnhtbESPQWvCQBSE7wX/w/KE3urGUEJJXUXEit40Cl5fs69J&#10;bPZturtq/PeuIPQ4zMw3zGTWm1ZcyPnGsoLxKAFBXFrdcKXgsP96+wDhA7LG1jIpuJGH2XTwMsFc&#10;2yvv6FKESkQI+xwV1CF0uZS+rMmgH9mOOHo/1hkMUbpKaofXCDetTJMkkwYbjgs1drSoqfwtzkbB&#10;wq22axx/34pju/k7Z+/p6bRcKfU67OefIAL14T/8bK+1gjSDx5f4A+T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4masMAAADbAAAADwAAAAAAAAAAAAAAAACYAgAAZHJzL2Rv&#10;d25yZXYueG1sUEsFBgAAAAAEAAQA9QAAAIgDAAAAAA==&#10;" path="m,l619760,r,19050l,19050,,e" fillcolor="#17365d" stroked="f" strokeweight="0">
                <v:stroke miterlimit="83231f" joinstyle="miter"/>
                <v:path arrowok="t" textboxrect="0,0,619760,19050"/>
              </v:shape>
              <w10:wrap type="square" anchorx="page" anchory="page"/>
            </v:group>
          </w:pict>
        </mc:Fallback>
      </mc:AlternateContent>
    </w:r>
    <w:r w:rsidRPr="00AF583E">
      <w:rPr>
        <w:color w:val="AEAAAA" w:themeColor="background2" w:themeShade="BF"/>
        <w:sz w:val="20"/>
      </w:rPr>
      <w:t xml:space="preserve">{EPITECH.} </w:t>
    </w:r>
    <w:r>
      <w:rPr>
        <w:color w:val="A6A6A6"/>
        <w:sz w:val="20"/>
      </w:rPr>
      <w:tab/>
    </w:r>
    <w:r w:rsidRPr="00AF583E">
      <w:rPr>
        <w:color w:val="AEAAAA" w:themeColor="background2" w:themeShade="BF"/>
        <w:sz w:val="20"/>
      </w:rPr>
      <w:fldChar w:fldCharType="begin"/>
    </w:r>
    <w:r w:rsidRPr="00AF583E">
      <w:rPr>
        <w:color w:val="AEAAAA" w:themeColor="background2" w:themeShade="BF"/>
        <w:sz w:val="20"/>
      </w:rPr>
      <w:instrText xml:space="preserve"> FILENAME   \* MERGEFORMAT </w:instrText>
    </w:r>
    <w:r w:rsidRPr="00AF583E">
      <w:rPr>
        <w:color w:val="AEAAAA" w:themeColor="background2" w:themeShade="BF"/>
        <w:sz w:val="20"/>
      </w:rPr>
      <w:fldChar w:fldCharType="separate"/>
    </w:r>
    <w:r w:rsidR="002D1DB8">
      <w:rPr>
        <w:noProof/>
        <w:color w:val="AEAAAA" w:themeColor="background2" w:themeShade="BF"/>
        <w:sz w:val="20"/>
      </w:rPr>
      <w:t>2017_UD_RSS_Aggregator</w:t>
    </w:r>
    <w:r w:rsidR="00F9074C">
      <w:rPr>
        <w:noProof/>
        <w:color w:val="AEAAAA" w:themeColor="background2" w:themeShade="BF"/>
        <w:sz w:val="20"/>
      </w:rPr>
      <w:t>.docx</w:t>
    </w:r>
    <w:r w:rsidRPr="00AF583E">
      <w:rPr>
        <w:color w:val="AEAAAA" w:themeColor="background2" w:themeShade="BF"/>
        <w:sz w:val="20"/>
      </w:rPr>
      <w:fldChar w:fldCharType="end"/>
    </w:r>
    <w:r>
      <w:rPr>
        <w:color w:val="AEAAAA" w:themeColor="background2" w:themeShade="BF"/>
        <w:sz w:val="20"/>
      </w:rPr>
      <w:ptab w:relativeTo="margin" w:alignment="right" w:leader="none"/>
    </w:r>
    <w:r w:rsidRPr="00F82CFF">
      <w:rPr>
        <w:color w:val="AEAAAA" w:themeColor="background2" w:themeShade="BF"/>
        <w:sz w:val="20"/>
      </w:rPr>
      <w:fldChar w:fldCharType="begin"/>
    </w:r>
    <w:r w:rsidRPr="00F82CFF">
      <w:rPr>
        <w:color w:val="AEAAAA" w:themeColor="background2" w:themeShade="BF"/>
        <w:sz w:val="20"/>
      </w:rPr>
      <w:instrText>PAGE   \* MERGEFORMAT</w:instrText>
    </w:r>
    <w:r w:rsidRPr="00F82CFF">
      <w:rPr>
        <w:color w:val="AEAAAA" w:themeColor="background2" w:themeShade="BF"/>
        <w:sz w:val="20"/>
      </w:rPr>
      <w:fldChar w:fldCharType="separate"/>
    </w:r>
    <w:r w:rsidR="007503C8">
      <w:rPr>
        <w:noProof/>
        <w:color w:val="AEAAAA" w:themeColor="background2" w:themeShade="BF"/>
        <w:sz w:val="20"/>
      </w:rPr>
      <w:t>6</w:t>
    </w:r>
    <w:r w:rsidRPr="00F82CFF">
      <w:rPr>
        <w:color w:val="AEAAAA" w:themeColor="background2" w:themeShade="B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2804" w:rsidRDefault="004C2804">
      <w:pPr>
        <w:spacing w:after="0" w:line="240" w:lineRule="auto"/>
      </w:pPr>
      <w:r>
        <w:separator/>
      </w:r>
    </w:p>
  </w:footnote>
  <w:footnote w:type="continuationSeparator" w:id="0">
    <w:p w:rsidR="004C2804" w:rsidRDefault="004C28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2147" w:tblpY="961"/>
      <w:tblOverlap w:val="never"/>
      <w:tblW w:w="9072" w:type="dxa"/>
      <w:tblInd w:w="0" w:type="dxa"/>
      <w:tblCellMar>
        <w:left w:w="115" w:type="dxa"/>
        <w:right w:w="17" w:type="dxa"/>
      </w:tblCellMar>
      <w:tblLook w:val="04A0" w:firstRow="1" w:lastRow="0" w:firstColumn="1" w:lastColumn="0" w:noHBand="0" w:noVBand="1"/>
    </w:tblPr>
    <w:tblGrid>
      <w:gridCol w:w="9072"/>
    </w:tblGrid>
    <w:tr w:rsidR="006E16FF">
      <w:trPr>
        <w:trHeight w:val="721"/>
      </w:trPr>
      <w:tc>
        <w:tcPr>
          <w:tcW w:w="9072" w:type="dxa"/>
          <w:tcBorders>
            <w:top w:val="nil"/>
            <w:left w:val="nil"/>
            <w:bottom w:val="nil"/>
            <w:right w:val="nil"/>
          </w:tcBorders>
          <w:shd w:val="clear" w:color="auto" w:fill="17365D"/>
          <w:vAlign w:val="center"/>
        </w:tcPr>
        <w:p w:rsidR="006E16FF" w:rsidRDefault="006E16FF">
          <w:pPr>
            <w:spacing w:after="0" w:line="259" w:lineRule="auto"/>
            <w:ind w:left="0" w:right="94" w:firstLine="0"/>
            <w:jc w:val="right"/>
          </w:pPr>
          <w:r>
            <w:rPr>
              <w:b/>
              <w:color w:val="FFFFFF"/>
              <w:sz w:val="32"/>
            </w:rPr>
            <w:t xml:space="preserve">[2017][50M] Consignes </w:t>
          </w:r>
        </w:p>
      </w:tc>
    </w:tr>
  </w:tbl>
  <w:p w:rsidR="006E16FF" w:rsidRDefault="006E16FF">
    <w:pPr>
      <w:spacing w:after="696" w:line="259" w:lineRule="auto"/>
      <w:ind w:left="0" w:firstLine="0"/>
      <w:jc w:val="left"/>
    </w:pPr>
    <w:r>
      <w:rPr>
        <w:noProof/>
        <w:lang w:val="en-US" w:eastAsia="ja-JP"/>
      </w:rPr>
      <w:drawing>
        <wp:anchor distT="0" distB="0" distL="114300" distR="114300" simplePos="0" relativeHeight="251655680" behindDoc="0" locked="0" layoutInCell="1" allowOverlap="0" wp14:anchorId="4302872C" wp14:editId="53088956">
          <wp:simplePos x="0" y="0"/>
          <wp:positionH relativeFrom="page">
            <wp:posOffset>457200</wp:posOffset>
          </wp:positionH>
          <wp:positionV relativeFrom="page">
            <wp:posOffset>610235</wp:posOffset>
          </wp:positionV>
          <wp:extent cx="700900" cy="440690"/>
          <wp:effectExtent l="0" t="0" r="0" b="0"/>
          <wp:wrapSquare wrapText="bothSides"/>
          <wp:docPr id="4042" name="Picture 28"/>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
                  <a:stretch>
                    <a:fillRect/>
                  </a:stretch>
                </pic:blipFill>
                <pic:spPr>
                  <a:xfrm>
                    <a:off x="0" y="0"/>
                    <a:ext cx="700900" cy="440690"/>
                  </a:xfrm>
                  <a:prstGeom prst="rect">
                    <a:avLst/>
                  </a:prstGeom>
                </pic:spPr>
              </pic:pic>
            </a:graphicData>
          </a:graphic>
        </wp:anchor>
      </w:drawing>
    </w:r>
    <w:r>
      <w:t xml:space="preserve"> </w:t>
    </w:r>
  </w:p>
  <w:p w:rsidR="006E16FF" w:rsidRDefault="006E16FF">
    <w:pPr>
      <w:spacing w:after="0" w:line="259" w:lineRule="auto"/>
      <w:ind w:left="0" w:firstLine="0"/>
      <w:jc w:val="left"/>
    </w:pPr>
    <w:r>
      <w:t xml:space="preserve"> </w:t>
    </w:r>
  </w:p>
  <w:p w:rsidR="006E16FF" w:rsidRDefault="006E16FF">
    <w:pPr>
      <w:spacing w:after="0" w:line="259" w:lineRule="auto"/>
      <w:ind w:lef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2147" w:tblpY="961"/>
      <w:tblOverlap w:val="never"/>
      <w:tblW w:w="9072" w:type="dxa"/>
      <w:tblInd w:w="0" w:type="dxa"/>
      <w:tblCellMar>
        <w:left w:w="115" w:type="dxa"/>
        <w:right w:w="17" w:type="dxa"/>
      </w:tblCellMar>
      <w:tblLook w:val="04A0" w:firstRow="1" w:lastRow="0" w:firstColumn="1" w:lastColumn="0" w:noHBand="0" w:noVBand="1"/>
    </w:tblPr>
    <w:tblGrid>
      <w:gridCol w:w="9072"/>
    </w:tblGrid>
    <w:tr w:rsidR="006E16FF">
      <w:trPr>
        <w:trHeight w:val="721"/>
      </w:trPr>
      <w:tc>
        <w:tcPr>
          <w:tcW w:w="9072" w:type="dxa"/>
          <w:tcBorders>
            <w:top w:val="nil"/>
            <w:left w:val="nil"/>
            <w:bottom w:val="nil"/>
            <w:right w:val="nil"/>
          </w:tcBorders>
          <w:shd w:val="clear" w:color="auto" w:fill="17365D"/>
          <w:vAlign w:val="center"/>
        </w:tcPr>
        <w:p w:rsidR="006E16FF" w:rsidRDefault="006E16FF" w:rsidP="00ED5BB9">
          <w:pPr>
            <w:spacing w:after="0" w:line="259" w:lineRule="auto"/>
            <w:ind w:left="0" w:right="94" w:firstLine="0"/>
            <w:jc w:val="right"/>
          </w:pPr>
          <w:r>
            <w:rPr>
              <w:b/>
              <w:color w:val="FFFFFF"/>
              <w:sz w:val="32"/>
            </w:rPr>
            <w:t>[</w:t>
          </w:r>
          <w:r>
            <w:rPr>
              <w:b/>
              <w:color w:val="FFFFFF"/>
              <w:sz w:val="32"/>
            </w:rPr>
            <w:t>2017][</w:t>
          </w:r>
          <w:sdt>
            <w:sdtPr>
              <w:rPr>
                <w:b/>
                <w:color w:val="FFFFFF"/>
                <w:sz w:val="32"/>
              </w:rPr>
              <w:alias w:val="Titre "/>
              <w:tag w:val=""/>
              <w:id w:val="-925954789"/>
              <w:placeholder>
                <w:docPart w:val="DC29499D481F40BA94BB9C19F27E2419"/>
              </w:placeholder>
              <w:dataBinding w:prefixMappings="xmlns:ns0='http://purl.org/dc/elements/1.1/' xmlns:ns1='http://schemas.openxmlformats.org/package/2006/metadata/core-properties' " w:xpath="/ns1:coreProperties[1]/ns0:title[1]" w:storeItemID="{6C3C8BC8-F283-45AE-878A-BAB7291924A1}"/>
              <w:text/>
            </w:sdtPr>
            <w:sdtEndPr/>
            <w:sdtContent>
              <w:r>
                <w:rPr>
                  <w:b/>
                  <w:color w:val="FFFFFF"/>
                  <w:sz w:val="32"/>
                </w:rPr>
                <w:t>UD</w:t>
              </w:r>
            </w:sdtContent>
          </w:sdt>
          <w:r>
            <w:rPr>
              <w:b/>
              <w:color w:val="FFFFFF"/>
              <w:sz w:val="32"/>
            </w:rPr>
            <w:t xml:space="preserve">] </w:t>
          </w:r>
          <w:r w:rsidR="00ED5BB9">
            <w:rPr>
              <w:b/>
              <w:color w:val="FFFFFF"/>
              <w:sz w:val="32"/>
            </w:rPr>
            <w:t xml:space="preserve">RSS </w:t>
          </w:r>
          <w:proofErr w:type="spellStart"/>
          <w:r w:rsidR="00ED5BB9">
            <w:rPr>
              <w:b/>
              <w:color w:val="FFFFFF"/>
              <w:sz w:val="32"/>
            </w:rPr>
            <w:t>Aggregator</w:t>
          </w:r>
          <w:proofErr w:type="spellEnd"/>
        </w:p>
      </w:tc>
    </w:tr>
  </w:tbl>
  <w:p w:rsidR="006E16FF" w:rsidRDefault="006E16FF" w:rsidP="00C261D6">
    <w:pPr>
      <w:spacing w:after="696"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2147" w:tblpY="961"/>
      <w:tblOverlap w:val="never"/>
      <w:tblW w:w="9072" w:type="dxa"/>
      <w:tblInd w:w="0" w:type="dxa"/>
      <w:tblCellMar>
        <w:left w:w="115" w:type="dxa"/>
        <w:right w:w="17" w:type="dxa"/>
      </w:tblCellMar>
      <w:tblLook w:val="04A0" w:firstRow="1" w:lastRow="0" w:firstColumn="1" w:lastColumn="0" w:noHBand="0" w:noVBand="1"/>
    </w:tblPr>
    <w:tblGrid>
      <w:gridCol w:w="9072"/>
    </w:tblGrid>
    <w:tr w:rsidR="006E16FF" w:rsidTr="001D4A91">
      <w:trPr>
        <w:trHeight w:val="721"/>
      </w:trPr>
      <w:tc>
        <w:tcPr>
          <w:tcW w:w="9072" w:type="dxa"/>
          <w:tcBorders>
            <w:top w:val="nil"/>
            <w:left w:val="nil"/>
            <w:bottom w:val="nil"/>
            <w:right w:val="nil"/>
          </w:tcBorders>
          <w:shd w:val="clear" w:color="auto" w:fill="17365D"/>
          <w:vAlign w:val="center"/>
        </w:tcPr>
        <w:p w:rsidR="006E16FF" w:rsidRDefault="006E16FF" w:rsidP="006A480C">
          <w:pPr>
            <w:spacing w:after="0" w:line="259" w:lineRule="auto"/>
            <w:ind w:left="0" w:right="94" w:firstLine="0"/>
            <w:jc w:val="right"/>
          </w:pPr>
          <w:r>
            <w:rPr>
              <w:b/>
              <w:color w:val="FFFFFF"/>
              <w:sz w:val="32"/>
            </w:rPr>
            <w:t>[</w:t>
          </w:r>
          <w:r>
            <w:rPr>
              <w:b/>
              <w:color w:val="FFFFFF"/>
              <w:sz w:val="32"/>
            </w:rPr>
            <w:t>2017][</w:t>
          </w:r>
          <w:sdt>
            <w:sdtPr>
              <w:rPr>
                <w:b/>
                <w:color w:val="FFFFFF"/>
                <w:sz w:val="32"/>
              </w:rPr>
              <w:alias w:val="Titre "/>
              <w:tag w:val=""/>
              <w:id w:val="525060358"/>
              <w:dataBinding w:prefixMappings="xmlns:ns0='http://purl.org/dc/elements/1.1/' xmlns:ns1='http://schemas.openxmlformats.org/package/2006/metadata/core-properties' " w:xpath="/ns1:coreProperties[1]/ns0:title[1]" w:storeItemID="{6C3C8BC8-F283-45AE-878A-BAB7291924A1}"/>
              <w:text/>
            </w:sdtPr>
            <w:sdtEndPr/>
            <w:sdtContent>
              <w:r w:rsidR="00ED5BB9">
                <w:rPr>
                  <w:b/>
                  <w:color w:val="FFFFFF"/>
                  <w:sz w:val="32"/>
                </w:rPr>
                <w:t>UD</w:t>
              </w:r>
            </w:sdtContent>
          </w:sdt>
          <w:r>
            <w:rPr>
              <w:b/>
              <w:color w:val="FFFFFF"/>
              <w:sz w:val="32"/>
            </w:rPr>
            <w:t xml:space="preserve">] </w:t>
          </w:r>
          <w:proofErr w:type="spellStart"/>
          <w:r>
            <w:rPr>
              <w:b/>
              <w:color w:val="FFFFFF"/>
              <w:sz w:val="32"/>
            </w:rPr>
            <w:t>Envio</w:t>
          </w:r>
          <w:proofErr w:type="spellEnd"/>
          <w:r>
            <w:rPr>
              <w:b/>
              <w:color w:val="FFFFFF"/>
              <w:sz w:val="32"/>
            </w:rPr>
            <w:t xml:space="preserve"> </w:t>
          </w:r>
        </w:p>
      </w:tc>
    </w:tr>
  </w:tbl>
  <w:p w:rsidR="006E16FF" w:rsidRDefault="006E16FF" w:rsidP="006A480C">
    <w:pPr>
      <w:spacing w:after="696" w:line="259" w:lineRule="auto"/>
      <w:ind w:left="0" w:firstLine="0"/>
      <w:jc w:val="left"/>
    </w:pPr>
    <w:r>
      <w:rPr>
        <w:noProof/>
        <w:lang w:val="en-US" w:eastAsia="ja-JP"/>
      </w:rPr>
      <w:drawing>
        <wp:anchor distT="0" distB="0" distL="114300" distR="114300" simplePos="0" relativeHeight="251659776" behindDoc="1" locked="0" layoutInCell="1" allowOverlap="1" wp14:anchorId="403C1627" wp14:editId="5C2A9F85">
          <wp:simplePos x="0" y="0"/>
          <wp:positionH relativeFrom="margin">
            <wp:posOffset>0</wp:posOffset>
          </wp:positionH>
          <wp:positionV relativeFrom="paragraph">
            <wp:posOffset>-309245</wp:posOffset>
          </wp:positionV>
          <wp:extent cx="839634" cy="1016912"/>
          <wp:effectExtent l="0" t="0" r="0" b="0"/>
          <wp:wrapNone/>
          <wp:docPr id="4044"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envi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9634" cy="1016912"/>
                  </a:xfrm>
                  <a:prstGeom prst="rect">
                    <a:avLst/>
                  </a:prstGeom>
                </pic:spPr>
              </pic:pic>
            </a:graphicData>
          </a:graphic>
          <wp14:sizeRelH relativeFrom="margin">
            <wp14:pctWidth>0</wp14:pctWidth>
          </wp14:sizeRelH>
          <wp14:sizeRelV relativeFrom="margin">
            <wp14:pctHeight>0</wp14:pctHeight>
          </wp14:sizeRelV>
        </wp:anchor>
      </w:drawing>
    </w:r>
  </w:p>
  <w:p w:rsidR="006E16FF" w:rsidRDefault="006E16FF" w:rsidP="007120AE">
    <w:pPr>
      <w:spacing w:after="0" w:line="259" w:lineRule="auto"/>
      <w:ind w:left="0" w:right="94" w:firstLine="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8477B"/>
    <w:multiLevelType w:val="hybridMultilevel"/>
    <w:tmpl w:val="499099CA"/>
    <w:lvl w:ilvl="0" w:tplc="1730DF48">
      <w:start w:val="1"/>
      <w:numFmt w:val="decimal"/>
      <w:lvlText w:val="%1."/>
      <w:lvlJc w:val="left"/>
      <w:pPr>
        <w:ind w:left="720" w:hanging="360"/>
      </w:pPr>
      <w:rPr>
        <w:rFonts w:eastAsia="Arial" w:cs="Arial" w:hint="default"/>
        <w:sz w:val="28"/>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AF1214"/>
    <w:multiLevelType w:val="hybridMultilevel"/>
    <w:tmpl w:val="9EDABC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4C7FA1"/>
    <w:multiLevelType w:val="multilevel"/>
    <w:tmpl w:val="2C368690"/>
    <w:lvl w:ilvl="0">
      <w:start w:val="1"/>
      <w:numFmt w:val="bullet"/>
      <w:lvlText w:val=""/>
      <w:lvlJc w:val="left"/>
      <w:pPr>
        <w:ind w:left="0" w:firstLine="1080"/>
      </w:pPr>
      <w:rPr>
        <w:rFonts w:ascii="Symbol" w:hAnsi="Symbol" w:hint="default"/>
        <w:u w:val="none"/>
      </w:rPr>
    </w:lvl>
    <w:lvl w:ilvl="1">
      <w:start w:val="1"/>
      <w:numFmt w:val="bullet"/>
      <w:lvlText w:val="-"/>
      <w:lvlJc w:val="left"/>
      <w:pPr>
        <w:ind w:left="720" w:firstLine="1800"/>
      </w:pPr>
      <w:rPr>
        <w:u w:val="none"/>
      </w:rPr>
    </w:lvl>
    <w:lvl w:ilvl="2">
      <w:start w:val="1"/>
      <w:numFmt w:val="bullet"/>
      <w:lvlText w:val="-"/>
      <w:lvlJc w:val="left"/>
      <w:pPr>
        <w:ind w:left="1440" w:firstLine="2520"/>
      </w:pPr>
      <w:rPr>
        <w:u w:val="none"/>
      </w:rPr>
    </w:lvl>
    <w:lvl w:ilvl="3">
      <w:start w:val="1"/>
      <w:numFmt w:val="bullet"/>
      <w:lvlText w:val="-"/>
      <w:lvlJc w:val="left"/>
      <w:pPr>
        <w:ind w:left="2160" w:firstLine="3240"/>
      </w:pPr>
      <w:rPr>
        <w:u w:val="none"/>
      </w:rPr>
    </w:lvl>
    <w:lvl w:ilvl="4">
      <w:start w:val="1"/>
      <w:numFmt w:val="bullet"/>
      <w:lvlText w:val="-"/>
      <w:lvlJc w:val="left"/>
      <w:pPr>
        <w:ind w:left="2880" w:firstLine="3960"/>
      </w:pPr>
      <w:rPr>
        <w:u w:val="none"/>
      </w:rPr>
    </w:lvl>
    <w:lvl w:ilvl="5">
      <w:start w:val="1"/>
      <w:numFmt w:val="bullet"/>
      <w:lvlText w:val="-"/>
      <w:lvlJc w:val="left"/>
      <w:pPr>
        <w:ind w:left="3600" w:firstLine="4680"/>
      </w:pPr>
      <w:rPr>
        <w:u w:val="none"/>
      </w:rPr>
    </w:lvl>
    <w:lvl w:ilvl="6">
      <w:start w:val="1"/>
      <w:numFmt w:val="bullet"/>
      <w:lvlText w:val="-"/>
      <w:lvlJc w:val="left"/>
      <w:pPr>
        <w:ind w:left="4320" w:firstLine="5400"/>
      </w:pPr>
      <w:rPr>
        <w:u w:val="none"/>
      </w:rPr>
    </w:lvl>
    <w:lvl w:ilvl="7">
      <w:start w:val="1"/>
      <w:numFmt w:val="bullet"/>
      <w:lvlText w:val="-"/>
      <w:lvlJc w:val="left"/>
      <w:pPr>
        <w:ind w:left="5040" w:firstLine="6120"/>
      </w:pPr>
      <w:rPr>
        <w:u w:val="none"/>
      </w:rPr>
    </w:lvl>
    <w:lvl w:ilvl="8">
      <w:start w:val="1"/>
      <w:numFmt w:val="bullet"/>
      <w:lvlText w:val="-"/>
      <w:lvlJc w:val="left"/>
      <w:pPr>
        <w:ind w:left="5760" w:firstLine="6840"/>
      </w:pPr>
      <w:rPr>
        <w:u w:val="none"/>
      </w:rPr>
    </w:lvl>
  </w:abstractNum>
  <w:abstractNum w:abstractNumId="3" w15:restartNumberingAfterBreak="0">
    <w:nsid w:val="109C5553"/>
    <w:multiLevelType w:val="hybridMultilevel"/>
    <w:tmpl w:val="1E60C558"/>
    <w:lvl w:ilvl="0" w:tplc="6D3ACF2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493BC3"/>
    <w:multiLevelType w:val="hybridMultilevel"/>
    <w:tmpl w:val="C2943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EC0829"/>
    <w:multiLevelType w:val="hybridMultilevel"/>
    <w:tmpl w:val="5B1227B4"/>
    <w:lvl w:ilvl="0" w:tplc="A7C490F4">
      <w:start w:val="1"/>
      <w:numFmt w:val="bullet"/>
      <w:lvlText w:val="•"/>
      <w:lvlJc w:val="left"/>
      <w:pPr>
        <w:ind w:left="72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6B6EB80A">
      <w:start w:val="1"/>
      <w:numFmt w:val="bullet"/>
      <w:lvlText w:val="o"/>
      <w:lvlJc w:val="left"/>
      <w:pPr>
        <w:ind w:left="144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CCC65A66">
      <w:start w:val="1"/>
      <w:numFmt w:val="bullet"/>
      <w:lvlText w:val="▪"/>
      <w:lvlJc w:val="left"/>
      <w:pPr>
        <w:ind w:left="216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85D49A04">
      <w:start w:val="1"/>
      <w:numFmt w:val="bullet"/>
      <w:lvlText w:val="•"/>
      <w:lvlJc w:val="left"/>
      <w:pPr>
        <w:ind w:left="288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067645DE">
      <w:start w:val="1"/>
      <w:numFmt w:val="bullet"/>
      <w:lvlText w:val="o"/>
      <w:lvlJc w:val="left"/>
      <w:pPr>
        <w:ind w:left="360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A3D83BAC">
      <w:start w:val="1"/>
      <w:numFmt w:val="bullet"/>
      <w:lvlText w:val="▪"/>
      <w:lvlJc w:val="left"/>
      <w:pPr>
        <w:ind w:left="432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BEECEADE">
      <w:start w:val="1"/>
      <w:numFmt w:val="bullet"/>
      <w:lvlText w:val="•"/>
      <w:lvlJc w:val="left"/>
      <w:pPr>
        <w:ind w:left="504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E4263998">
      <w:start w:val="1"/>
      <w:numFmt w:val="bullet"/>
      <w:lvlText w:val="o"/>
      <w:lvlJc w:val="left"/>
      <w:pPr>
        <w:ind w:left="576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EAE87190">
      <w:start w:val="1"/>
      <w:numFmt w:val="bullet"/>
      <w:lvlText w:val="▪"/>
      <w:lvlJc w:val="left"/>
      <w:pPr>
        <w:ind w:left="648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248654C1"/>
    <w:multiLevelType w:val="hybridMultilevel"/>
    <w:tmpl w:val="468A6BB8"/>
    <w:lvl w:ilvl="0" w:tplc="C950A4C0">
      <w:start w:val="1"/>
      <w:numFmt w:val="upperLetter"/>
      <w:lvlText w:val="%1 - "/>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C61E8F"/>
    <w:multiLevelType w:val="multilevel"/>
    <w:tmpl w:val="1F4ABCE6"/>
    <w:lvl w:ilvl="0">
      <w:start w:val="1"/>
      <w:numFmt w:val="decimal"/>
      <w:lvlText w:val="%1."/>
      <w:lvlJc w:val="left"/>
      <w:pPr>
        <w:ind w:left="1080" w:firstLine="720"/>
      </w:pPr>
    </w:lvl>
    <w:lvl w:ilvl="1">
      <w:start w:val="1"/>
      <w:numFmt w:val="upperLetter"/>
      <w:lvlText w:val="%2 - "/>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8" w15:restartNumberingAfterBreak="0">
    <w:nsid w:val="2E511F7E"/>
    <w:multiLevelType w:val="hybridMultilevel"/>
    <w:tmpl w:val="88D6EFE0"/>
    <w:lvl w:ilvl="0" w:tplc="DEA84C32">
      <w:start w:val="1"/>
      <w:numFmt w:val="decimal"/>
      <w:lvlText w:val="%1."/>
      <w:lvlJc w:val="left"/>
      <w:pPr>
        <w:ind w:left="1080" w:hanging="360"/>
      </w:pPr>
    </w:lvl>
    <w:lvl w:ilvl="1" w:tplc="DA688A8E">
      <w:start w:val="1"/>
      <w:numFmt w:val="upperLetter"/>
      <w:pStyle w:val="Heading3"/>
      <w:lvlText w:val="%2 - "/>
      <w:lvlJc w:val="left"/>
      <w:pPr>
        <w:ind w:left="1800" w:hanging="360"/>
      </w:pPr>
      <w:rPr>
        <w:rFonts w:hint="default"/>
      </w:rPr>
    </w:lvl>
    <w:lvl w:ilvl="2" w:tplc="2E8E8924">
      <w:start w:val="2"/>
      <w:numFmt w:val="upperLetter"/>
      <w:lvlText w:val="%3-"/>
      <w:lvlJc w:val="left"/>
      <w:pPr>
        <w:ind w:left="2700" w:hanging="360"/>
      </w:pPr>
      <w:rPr>
        <w:rFonts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7A50489"/>
    <w:multiLevelType w:val="hybridMultilevel"/>
    <w:tmpl w:val="6FFA69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99B3F57"/>
    <w:multiLevelType w:val="multilevel"/>
    <w:tmpl w:val="765873A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3C677318"/>
    <w:multiLevelType w:val="hybridMultilevel"/>
    <w:tmpl w:val="E8803626"/>
    <w:lvl w:ilvl="0" w:tplc="BC94E872">
      <w:start w:val="1"/>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F475237"/>
    <w:multiLevelType w:val="hybridMultilevel"/>
    <w:tmpl w:val="3F44747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6A4418F"/>
    <w:multiLevelType w:val="hybridMultilevel"/>
    <w:tmpl w:val="87E858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B5A0A5E"/>
    <w:multiLevelType w:val="hybridMultilevel"/>
    <w:tmpl w:val="C70A85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0284D00"/>
    <w:multiLevelType w:val="hybridMultilevel"/>
    <w:tmpl w:val="29528370"/>
    <w:lvl w:ilvl="0" w:tplc="36DE71F4">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AB000D"/>
    <w:multiLevelType w:val="multilevel"/>
    <w:tmpl w:val="520C123A"/>
    <w:lvl w:ilvl="0">
      <w:start w:val="1"/>
      <w:numFmt w:val="bullet"/>
      <w:lvlText w:val=""/>
      <w:lvlJc w:val="left"/>
      <w:pPr>
        <w:ind w:left="1440" w:firstLine="1080"/>
      </w:pPr>
      <w:rPr>
        <w:rFonts w:ascii="Symbol" w:hAnsi="Symbol"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7" w15:restartNumberingAfterBreak="0">
    <w:nsid w:val="554624B0"/>
    <w:multiLevelType w:val="hybridMultilevel"/>
    <w:tmpl w:val="42320978"/>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8" w15:restartNumberingAfterBreak="0">
    <w:nsid w:val="5A180671"/>
    <w:multiLevelType w:val="hybridMultilevel"/>
    <w:tmpl w:val="B2004284"/>
    <w:lvl w:ilvl="0" w:tplc="6D3ACF2A">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19C595B"/>
    <w:multiLevelType w:val="hybridMultilevel"/>
    <w:tmpl w:val="7FE4C77E"/>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0" w15:restartNumberingAfterBreak="0">
    <w:nsid w:val="61E31188"/>
    <w:multiLevelType w:val="hybridMultilevel"/>
    <w:tmpl w:val="89B2F8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9AD5625"/>
    <w:multiLevelType w:val="hybridMultilevel"/>
    <w:tmpl w:val="0F4E92B2"/>
    <w:lvl w:ilvl="0" w:tplc="2786AD1E">
      <w:start w:val="1"/>
      <w:numFmt w:val="decimal"/>
      <w:lvlText w:val="%1"/>
      <w:lvlJc w:val="left"/>
      <w:pPr>
        <w:ind w:left="43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DD2EDF12">
      <w:start w:val="1"/>
      <w:numFmt w:val="lowerLetter"/>
      <w:lvlText w:val="%2"/>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5EE8594E">
      <w:start w:val="1"/>
      <w:numFmt w:val="lowerRoman"/>
      <w:lvlText w:val="%3"/>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9B28B240">
      <w:start w:val="1"/>
      <w:numFmt w:val="decimal"/>
      <w:lvlText w:val="%4"/>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C77A2CDE">
      <w:start w:val="1"/>
      <w:numFmt w:val="lowerLetter"/>
      <w:lvlText w:val="%5"/>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ABE4F0EC">
      <w:start w:val="1"/>
      <w:numFmt w:val="lowerRoman"/>
      <w:lvlText w:val="%6"/>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483C872E">
      <w:start w:val="1"/>
      <w:numFmt w:val="decimal"/>
      <w:lvlText w:val="%7"/>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64E29C5C">
      <w:start w:val="1"/>
      <w:numFmt w:val="lowerLetter"/>
      <w:lvlText w:val="%8"/>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269A32DA">
      <w:start w:val="1"/>
      <w:numFmt w:val="lowerRoman"/>
      <w:lvlText w:val="%9"/>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22" w15:restartNumberingAfterBreak="0">
    <w:nsid w:val="6ECA08ED"/>
    <w:multiLevelType w:val="hybridMultilevel"/>
    <w:tmpl w:val="497A4B9E"/>
    <w:lvl w:ilvl="0" w:tplc="C1EE42E6">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72804A4"/>
    <w:multiLevelType w:val="hybridMultilevel"/>
    <w:tmpl w:val="7C0ECB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84416FB"/>
    <w:multiLevelType w:val="hybridMultilevel"/>
    <w:tmpl w:val="9E0A6B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EE1463E"/>
    <w:multiLevelType w:val="hybridMultilevel"/>
    <w:tmpl w:val="1C3C9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355E3F"/>
    <w:multiLevelType w:val="hybridMultilevel"/>
    <w:tmpl w:val="556A4A22"/>
    <w:lvl w:ilvl="0" w:tplc="75B05110">
      <w:start w:val="3"/>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21"/>
  </w:num>
  <w:num w:numId="2">
    <w:abstractNumId w:val="5"/>
  </w:num>
  <w:num w:numId="3">
    <w:abstractNumId w:val="25"/>
  </w:num>
  <w:num w:numId="4">
    <w:abstractNumId w:val="4"/>
  </w:num>
  <w:num w:numId="5">
    <w:abstractNumId w:val="0"/>
  </w:num>
  <w:num w:numId="6">
    <w:abstractNumId w:val="22"/>
  </w:num>
  <w:num w:numId="7">
    <w:abstractNumId w:val="6"/>
  </w:num>
  <w:num w:numId="8">
    <w:abstractNumId w:val="9"/>
  </w:num>
  <w:num w:numId="9">
    <w:abstractNumId w:val="3"/>
  </w:num>
  <w:num w:numId="10">
    <w:abstractNumId w:val="18"/>
  </w:num>
  <w:num w:numId="11">
    <w:abstractNumId w:val="15"/>
  </w:num>
  <w:num w:numId="12">
    <w:abstractNumId w:val="23"/>
  </w:num>
  <w:num w:numId="13">
    <w:abstractNumId w:val="14"/>
  </w:num>
  <w:num w:numId="14">
    <w:abstractNumId w:val="13"/>
  </w:num>
  <w:num w:numId="15">
    <w:abstractNumId w:val="20"/>
  </w:num>
  <w:num w:numId="16">
    <w:abstractNumId w:val="24"/>
  </w:num>
  <w:num w:numId="17">
    <w:abstractNumId w:val="1"/>
  </w:num>
  <w:num w:numId="18">
    <w:abstractNumId w:val="8"/>
  </w:num>
  <w:num w:numId="19">
    <w:abstractNumId w:val="12"/>
  </w:num>
  <w:num w:numId="20">
    <w:abstractNumId w:val="8"/>
    <w:lvlOverride w:ilvl="0">
      <w:startOverride w:val="1"/>
    </w:lvlOverride>
  </w:num>
  <w:num w:numId="21">
    <w:abstractNumId w:val="8"/>
    <w:lvlOverride w:ilvl="0">
      <w:startOverride w:val="1"/>
    </w:lvlOverride>
  </w:num>
  <w:num w:numId="22">
    <w:abstractNumId w:val="11"/>
  </w:num>
  <w:num w:numId="23">
    <w:abstractNumId w:val="8"/>
    <w:lvlOverride w:ilvl="0">
      <w:startOverride w:val="1"/>
    </w:lvlOverride>
  </w:num>
  <w:num w:numId="24">
    <w:abstractNumId w:val="8"/>
    <w:lvlOverride w:ilvl="0">
      <w:startOverride w:val="1"/>
    </w:lvlOverride>
  </w:num>
  <w:num w:numId="25">
    <w:abstractNumId w:val="8"/>
    <w:lvlOverride w:ilvl="0">
      <w:startOverride w:val="1"/>
    </w:lvlOverride>
  </w:num>
  <w:num w:numId="26">
    <w:abstractNumId w:val="16"/>
  </w:num>
  <w:num w:numId="27">
    <w:abstractNumId w:val="7"/>
  </w:num>
  <w:num w:numId="28">
    <w:abstractNumId w:val="10"/>
  </w:num>
  <w:num w:numId="29">
    <w:abstractNumId w:val="26"/>
  </w:num>
  <w:num w:numId="30">
    <w:abstractNumId w:val="17"/>
  </w:num>
  <w:num w:numId="31">
    <w:abstractNumId w:val="19"/>
  </w:num>
  <w:num w:numId="32">
    <w:abstractNumId w:val="8"/>
    <w:lvlOverride w:ilvl="0">
      <w:startOverride w:val="1"/>
    </w:lvlOverride>
  </w:num>
  <w:num w:numId="33">
    <w:abstractNumId w:val="8"/>
    <w:lvlOverride w:ilvl="0">
      <w:startOverride w:val="1"/>
    </w:lvlOverride>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0" w:nlCheck="1" w:checkStyle="0"/>
  <w:activeWritingStyle w:appName="MSWord" w:lang="en-GB" w:vendorID="64" w:dllVersion="0" w:nlCheck="1" w:checkStyle="0"/>
  <w:activeWritingStyle w:appName="MSWord" w:lang="en-US" w:vendorID="64" w:dllVersion="0" w:nlCheck="1" w:checkStyle="1"/>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B1D"/>
    <w:rsid w:val="00002F9D"/>
    <w:rsid w:val="00010544"/>
    <w:rsid w:val="00014489"/>
    <w:rsid w:val="00015C9C"/>
    <w:rsid w:val="00023807"/>
    <w:rsid w:val="00026111"/>
    <w:rsid w:val="000327F8"/>
    <w:rsid w:val="00034D2F"/>
    <w:rsid w:val="00035D4A"/>
    <w:rsid w:val="00036776"/>
    <w:rsid w:val="00037219"/>
    <w:rsid w:val="00041167"/>
    <w:rsid w:val="000431F6"/>
    <w:rsid w:val="00043C15"/>
    <w:rsid w:val="000443A4"/>
    <w:rsid w:val="00044706"/>
    <w:rsid w:val="00056A59"/>
    <w:rsid w:val="00063776"/>
    <w:rsid w:val="000657E9"/>
    <w:rsid w:val="0007238F"/>
    <w:rsid w:val="00074787"/>
    <w:rsid w:val="00086D69"/>
    <w:rsid w:val="00091F08"/>
    <w:rsid w:val="000A0D12"/>
    <w:rsid w:val="000A1245"/>
    <w:rsid w:val="000A4789"/>
    <w:rsid w:val="000A764F"/>
    <w:rsid w:val="000B5DE7"/>
    <w:rsid w:val="000C145E"/>
    <w:rsid w:val="000C1B95"/>
    <w:rsid w:val="000C20BE"/>
    <w:rsid w:val="000C5CA1"/>
    <w:rsid w:val="000C63F9"/>
    <w:rsid w:val="000C7FC0"/>
    <w:rsid w:val="000D032B"/>
    <w:rsid w:val="000D1843"/>
    <w:rsid w:val="000D7E37"/>
    <w:rsid w:val="000E3DEA"/>
    <w:rsid w:val="000E4EE1"/>
    <w:rsid w:val="000E705B"/>
    <w:rsid w:val="000E7C28"/>
    <w:rsid w:val="000F7AB7"/>
    <w:rsid w:val="00102DB5"/>
    <w:rsid w:val="00112535"/>
    <w:rsid w:val="00116549"/>
    <w:rsid w:val="00120B0F"/>
    <w:rsid w:val="00120DF2"/>
    <w:rsid w:val="001237FF"/>
    <w:rsid w:val="0012428B"/>
    <w:rsid w:val="001247E6"/>
    <w:rsid w:val="00126EEE"/>
    <w:rsid w:val="0012738F"/>
    <w:rsid w:val="00132A86"/>
    <w:rsid w:val="00134BD2"/>
    <w:rsid w:val="00137498"/>
    <w:rsid w:val="0014150C"/>
    <w:rsid w:val="00144E9E"/>
    <w:rsid w:val="00146532"/>
    <w:rsid w:val="0015242F"/>
    <w:rsid w:val="0015504A"/>
    <w:rsid w:val="001576D5"/>
    <w:rsid w:val="00157D1C"/>
    <w:rsid w:val="0016432A"/>
    <w:rsid w:val="001670EA"/>
    <w:rsid w:val="00177BCB"/>
    <w:rsid w:val="001810AD"/>
    <w:rsid w:val="00184247"/>
    <w:rsid w:val="0018487B"/>
    <w:rsid w:val="001929CF"/>
    <w:rsid w:val="001938A0"/>
    <w:rsid w:val="001941F0"/>
    <w:rsid w:val="0019464B"/>
    <w:rsid w:val="001A0BD8"/>
    <w:rsid w:val="001A3307"/>
    <w:rsid w:val="001A64CC"/>
    <w:rsid w:val="001B112B"/>
    <w:rsid w:val="001B67C4"/>
    <w:rsid w:val="001B70A3"/>
    <w:rsid w:val="001B79CF"/>
    <w:rsid w:val="001C430B"/>
    <w:rsid w:val="001C4B10"/>
    <w:rsid w:val="001C4D41"/>
    <w:rsid w:val="001C76B1"/>
    <w:rsid w:val="001C7FD6"/>
    <w:rsid w:val="001C7FF8"/>
    <w:rsid w:val="001D052A"/>
    <w:rsid w:val="001D1BF2"/>
    <w:rsid w:val="001D3AF2"/>
    <w:rsid w:val="001D4A91"/>
    <w:rsid w:val="001D5CF4"/>
    <w:rsid w:val="001D6914"/>
    <w:rsid w:val="001D6932"/>
    <w:rsid w:val="001D7AD0"/>
    <w:rsid w:val="001E2691"/>
    <w:rsid w:val="001F043B"/>
    <w:rsid w:val="001F22FA"/>
    <w:rsid w:val="001F5D79"/>
    <w:rsid w:val="001F73D4"/>
    <w:rsid w:val="0020256E"/>
    <w:rsid w:val="00205425"/>
    <w:rsid w:val="00205A38"/>
    <w:rsid w:val="002070E1"/>
    <w:rsid w:val="00210263"/>
    <w:rsid w:val="002146B9"/>
    <w:rsid w:val="00217BCE"/>
    <w:rsid w:val="002221EC"/>
    <w:rsid w:val="00222265"/>
    <w:rsid w:val="00223A56"/>
    <w:rsid w:val="0023156E"/>
    <w:rsid w:val="00231C69"/>
    <w:rsid w:val="00232995"/>
    <w:rsid w:val="0023304C"/>
    <w:rsid w:val="002354F5"/>
    <w:rsid w:val="002407A0"/>
    <w:rsid w:val="00242EE3"/>
    <w:rsid w:val="00243CFE"/>
    <w:rsid w:val="002454C2"/>
    <w:rsid w:val="00246723"/>
    <w:rsid w:val="002478C1"/>
    <w:rsid w:val="00247D26"/>
    <w:rsid w:val="002501E0"/>
    <w:rsid w:val="00251105"/>
    <w:rsid w:val="00251560"/>
    <w:rsid w:val="00256F24"/>
    <w:rsid w:val="002572FE"/>
    <w:rsid w:val="002662EA"/>
    <w:rsid w:val="002678DE"/>
    <w:rsid w:val="0027158E"/>
    <w:rsid w:val="00272A1D"/>
    <w:rsid w:val="002733F1"/>
    <w:rsid w:val="00276AF5"/>
    <w:rsid w:val="002802F3"/>
    <w:rsid w:val="002814C2"/>
    <w:rsid w:val="00281F61"/>
    <w:rsid w:val="00282850"/>
    <w:rsid w:val="00285909"/>
    <w:rsid w:val="00285C46"/>
    <w:rsid w:val="00287D28"/>
    <w:rsid w:val="002935E4"/>
    <w:rsid w:val="0029707E"/>
    <w:rsid w:val="002A0265"/>
    <w:rsid w:val="002A0294"/>
    <w:rsid w:val="002A09A5"/>
    <w:rsid w:val="002A6EBD"/>
    <w:rsid w:val="002B1328"/>
    <w:rsid w:val="002B2089"/>
    <w:rsid w:val="002C679D"/>
    <w:rsid w:val="002D1DB8"/>
    <w:rsid w:val="002D1E1B"/>
    <w:rsid w:val="002E1A22"/>
    <w:rsid w:val="002E4604"/>
    <w:rsid w:val="002E607B"/>
    <w:rsid w:val="002E7542"/>
    <w:rsid w:val="002E7D6A"/>
    <w:rsid w:val="002F16F1"/>
    <w:rsid w:val="002F28DA"/>
    <w:rsid w:val="002F2BE8"/>
    <w:rsid w:val="002F4630"/>
    <w:rsid w:val="002F750F"/>
    <w:rsid w:val="003005BD"/>
    <w:rsid w:val="003036A7"/>
    <w:rsid w:val="00311043"/>
    <w:rsid w:val="00314280"/>
    <w:rsid w:val="00314EA7"/>
    <w:rsid w:val="003169B3"/>
    <w:rsid w:val="00331A5F"/>
    <w:rsid w:val="00332BE3"/>
    <w:rsid w:val="0033513A"/>
    <w:rsid w:val="003353E7"/>
    <w:rsid w:val="00336435"/>
    <w:rsid w:val="00343522"/>
    <w:rsid w:val="00347E70"/>
    <w:rsid w:val="003502EB"/>
    <w:rsid w:val="00357875"/>
    <w:rsid w:val="003647E4"/>
    <w:rsid w:val="00366980"/>
    <w:rsid w:val="00366F8E"/>
    <w:rsid w:val="003747B5"/>
    <w:rsid w:val="0037480A"/>
    <w:rsid w:val="00381A52"/>
    <w:rsid w:val="00381F11"/>
    <w:rsid w:val="00382BA3"/>
    <w:rsid w:val="003867AF"/>
    <w:rsid w:val="00392D22"/>
    <w:rsid w:val="00392EA7"/>
    <w:rsid w:val="00394123"/>
    <w:rsid w:val="003975A7"/>
    <w:rsid w:val="00397D3F"/>
    <w:rsid w:val="003A45B9"/>
    <w:rsid w:val="003A5552"/>
    <w:rsid w:val="003A5E2E"/>
    <w:rsid w:val="003A6747"/>
    <w:rsid w:val="003A6975"/>
    <w:rsid w:val="003A75FF"/>
    <w:rsid w:val="003B07EC"/>
    <w:rsid w:val="003B206A"/>
    <w:rsid w:val="003B3C60"/>
    <w:rsid w:val="003B46EC"/>
    <w:rsid w:val="003B5150"/>
    <w:rsid w:val="003B6CE2"/>
    <w:rsid w:val="003C4C48"/>
    <w:rsid w:val="003C6669"/>
    <w:rsid w:val="003C75A6"/>
    <w:rsid w:val="003C7DCE"/>
    <w:rsid w:val="003D19DB"/>
    <w:rsid w:val="003D67E1"/>
    <w:rsid w:val="003E1015"/>
    <w:rsid w:val="003E725B"/>
    <w:rsid w:val="003F555F"/>
    <w:rsid w:val="003F7094"/>
    <w:rsid w:val="00401E03"/>
    <w:rsid w:val="00406B81"/>
    <w:rsid w:val="004119F3"/>
    <w:rsid w:val="00417BFB"/>
    <w:rsid w:val="00417C6F"/>
    <w:rsid w:val="004204C9"/>
    <w:rsid w:val="00432660"/>
    <w:rsid w:val="00432A6C"/>
    <w:rsid w:val="004432C4"/>
    <w:rsid w:val="00450B7B"/>
    <w:rsid w:val="004528AE"/>
    <w:rsid w:val="00453F9E"/>
    <w:rsid w:val="004571BB"/>
    <w:rsid w:val="00460279"/>
    <w:rsid w:val="00461C80"/>
    <w:rsid w:val="00464ABD"/>
    <w:rsid w:val="00472A90"/>
    <w:rsid w:val="00473ECB"/>
    <w:rsid w:val="004757A0"/>
    <w:rsid w:val="0047689F"/>
    <w:rsid w:val="00480CEA"/>
    <w:rsid w:val="00483366"/>
    <w:rsid w:val="00490A4E"/>
    <w:rsid w:val="004961FC"/>
    <w:rsid w:val="004A0539"/>
    <w:rsid w:val="004A4B71"/>
    <w:rsid w:val="004A79C7"/>
    <w:rsid w:val="004B5548"/>
    <w:rsid w:val="004B578A"/>
    <w:rsid w:val="004B6F3E"/>
    <w:rsid w:val="004C2804"/>
    <w:rsid w:val="004C34E1"/>
    <w:rsid w:val="004C42B1"/>
    <w:rsid w:val="004C5B2B"/>
    <w:rsid w:val="004D222C"/>
    <w:rsid w:val="004D3B91"/>
    <w:rsid w:val="004D4805"/>
    <w:rsid w:val="004D5D82"/>
    <w:rsid w:val="004D7681"/>
    <w:rsid w:val="004D7963"/>
    <w:rsid w:val="004E3A60"/>
    <w:rsid w:val="004E4E0C"/>
    <w:rsid w:val="004E5443"/>
    <w:rsid w:val="004E5510"/>
    <w:rsid w:val="004E650A"/>
    <w:rsid w:val="004F1486"/>
    <w:rsid w:val="004F75BC"/>
    <w:rsid w:val="00502C50"/>
    <w:rsid w:val="0050796A"/>
    <w:rsid w:val="0051317E"/>
    <w:rsid w:val="00513226"/>
    <w:rsid w:val="0052084D"/>
    <w:rsid w:val="00522807"/>
    <w:rsid w:val="005305BC"/>
    <w:rsid w:val="00530C76"/>
    <w:rsid w:val="00534784"/>
    <w:rsid w:val="00536F07"/>
    <w:rsid w:val="00543F6A"/>
    <w:rsid w:val="00545686"/>
    <w:rsid w:val="005456A2"/>
    <w:rsid w:val="00546C86"/>
    <w:rsid w:val="00547B34"/>
    <w:rsid w:val="00551D7F"/>
    <w:rsid w:val="005522C1"/>
    <w:rsid w:val="00556166"/>
    <w:rsid w:val="0056237D"/>
    <w:rsid w:val="005626AF"/>
    <w:rsid w:val="0056295E"/>
    <w:rsid w:val="00564077"/>
    <w:rsid w:val="00566E65"/>
    <w:rsid w:val="005751B5"/>
    <w:rsid w:val="005762AB"/>
    <w:rsid w:val="00577615"/>
    <w:rsid w:val="00580AF7"/>
    <w:rsid w:val="00581BEB"/>
    <w:rsid w:val="005826F1"/>
    <w:rsid w:val="00587F54"/>
    <w:rsid w:val="00594BAF"/>
    <w:rsid w:val="00597391"/>
    <w:rsid w:val="005A005C"/>
    <w:rsid w:val="005A12BA"/>
    <w:rsid w:val="005A5E82"/>
    <w:rsid w:val="005B1246"/>
    <w:rsid w:val="005B4762"/>
    <w:rsid w:val="005C2CC1"/>
    <w:rsid w:val="005D2111"/>
    <w:rsid w:val="005D40EA"/>
    <w:rsid w:val="005D5029"/>
    <w:rsid w:val="005E0218"/>
    <w:rsid w:val="005E497D"/>
    <w:rsid w:val="005E5B41"/>
    <w:rsid w:val="005E7789"/>
    <w:rsid w:val="005E7841"/>
    <w:rsid w:val="005E7A24"/>
    <w:rsid w:val="005F3F75"/>
    <w:rsid w:val="006020F4"/>
    <w:rsid w:val="00607ED7"/>
    <w:rsid w:val="0061137E"/>
    <w:rsid w:val="0061394D"/>
    <w:rsid w:val="00613CDA"/>
    <w:rsid w:val="00614AFD"/>
    <w:rsid w:val="00623150"/>
    <w:rsid w:val="0063285E"/>
    <w:rsid w:val="0063439C"/>
    <w:rsid w:val="00634AA6"/>
    <w:rsid w:val="00637F61"/>
    <w:rsid w:val="0064244D"/>
    <w:rsid w:val="00643D54"/>
    <w:rsid w:val="0064577B"/>
    <w:rsid w:val="00646BDF"/>
    <w:rsid w:val="00652CE5"/>
    <w:rsid w:val="00656851"/>
    <w:rsid w:val="00656E24"/>
    <w:rsid w:val="0066333F"/>
    <w:rsid w:val="0066378E"/>
    <w:rsid w:val="00664802"/>
    <w:rsid w:val="00665284"/>
    <w:rsid w:val="0067132A"/>
    <w:rsid w:val="00671BC8"/>
    <w:rsid w:val="00672F5F"/>
    <w:rsid w:val="0068453E"/>
    <w:rsid w:val="00685F15"/>
    <w:rsid w:val="00694D2B"/>
    <w:rsid w:val="006A03C8"/>
    <w:rsid w:val="006A480C"/>
    <w:rsid w:val="006A530E"/>
    <w:rsid w:val="006A7639"/>
    <w:rsid w:val="006B20CF"/>
    <w:rsid w:val="006B4027"/>
    <w:rsid w:val="006B73FC"/>
    <w:rsid w:val="006C20D3"/>
    <w:rsid w:val="006C2476"/>
    <w:rsid w:val="006C3D4B"/>
    <w:rsid w:val="006C4869"/>
    <w:rsid w:val="006C6129"/>
    <w:rsid w:val="006D19D9"/>
    <w:rsid w:val="006D1F1D"/>
    <w:rsid w:val="006E16FF"/>
    <w:rsid w:val="006E1FD2"/>
    <w:rsid w:val="006E1FDE"/>
    <w:rsid w:val="006E210E"/>
    <w:rsid w:val="006E6F4B"/>
    <w:rsid w:val="006F1FEC"/>
    <w:rsid w:val="006F2F40"/>
    <w:rsid w:val="006F7378"/>
    <w:rsid w:val="0070598B"/>
    <w:rsid w:val="007073EF"/>
    <w:rsid w:val="00710AB0"/>
    <w:rsid w:val="007120AE"/>
    <w:rsid w:val="00714367"/>
    <w:rsid w:val="00724304"/>
    <w:rsid w:val="007253B6"/>
    <w:rsid w:val="007303EA"/>
    <w:rsid w:val="0073113B"/>
    <w:rsid w:val="007326D3"/>
    <w:rsid w:val="007344B0"/>
    <w:rsid w:val="007368DF"/>
    <w:rsid w:val="0074227E"/>
    <w:rsid w:val="007445C0"/>
    <w:rsid w:val="00745705"/>
    <w:rsid w:val="007503C8"/>
    <w:rsid w:val="00756F5A"/>
    <w:rsid w:val="0076267C"/>
    <w:rsid w:val="00767550"/>
    <w:rsid w:val="00767EFB"/>
    <w:rsid w:val="00770BEA"/>
    <w:rsid w:val="00773753"/>
    <w:rsid w:val="00786F97"/>
    <w:rsid w:val="00795512"/>
    <w:rsid w:val="007967BC"/>
    <w:rsid w:val="007A08EB"/>
    <w:rsid w:val="007A3D2F"/>
    <w:rsid w:val="007A6B1C"/>
    <w:rsid w:val="007A7A6F"/>
    <w:rsid w:val="007B1C4E"/>
    <w:rsid w:val="007B3279"/>
    <w:rsid w:val="007B6DA1"/>
    <w:rsid w:val="007C1A63"/>
    <w:rsid w:val="007C3929"/>
    <w:rsid w:val="007C5371"/>
    <w:rsid w:val="007E08C0"/>
    <w:rsid w:val="007E4603"/>
    <w:rsid w:val="007E5A8A"/>
    <w:rsid w:val="007E5B57"/>
    <w:rsid w:val="007F08B9"/>
    <w:rsid w:val="007F3958"/>
    <w:rsid w:val="007F5438"/>
    <w:rsid w:val="00806EE8"/>
    <w:rsid w:val="00810E57"/>
    <w:rsid w:val="0081176D"/>
    <w:rsid w:val="0081580B"/>
    <w:rsid w:val="00817EE9"/>
    <w:rsid w:val="00821CBB"/>
    <w:rsid w:val="00827B83"/>
    <w:rsid w:val="00834CB0"/>
    <w:rsid w:val="00836A68"/>
    <w:rsid w:val="00842986"/>
    <w:rsid w:val="0084326B"/>
    <w:rsid w:val="00843473"/>
    <w:rsid w:val="00843A80"/>
    <w:rsid w:val="00844FF2"/>
    <w:rsid w:val="00846E72"/>
    <w:rsid w:val="00852FDF"/>
    <w:rsid w:val="008531A7"/>
    <w:rsid w:val="0085372B"/>
    <w:rsid w:val="00855528"/>
    <w:rsid w:val="008579E2"/>
    <w:rsid w:val="00861B12"/>
    <w:rsid w:val="008641D9"/>
    <w:rsid w:val="00866C49"/>
    <w:rsid w:val="0088208B"/>
    <w:rsid w:val="0088562F"/>
    <w:rsid w:val="00885656"/>
    <w:rsid w:val="00886C32"/>
    <w:rsid w:val="008A27ED"/>
    <w:rsid w:val="008A2B88"/>
    <w:rsid w:val="008A2E74"/>
    <w:rsid w:val="008A739F"/>
    <w:rsid w:val="008B2B55"/>
    <w:rsid w:val="008B58FF"/>
    <w:rsid w:val="008B64AF"/>
    <w:rsid w:val="008C13B6"/>
    <w:rsid w:val="008C4E8C"/>
    <w:rsid w:val="008D5034"/>
    <w:rsid w:val="008D6C0B"/>
    <w:rsid w:val="008E172D"/>
    <w:rsid w:val="008E221F"/>
    <w:rsid w:val="008E455D"/>
    <w:rsid w:val="008E6D9C"/>
    <w:rsid w:val="008F2E95"/>
    <w:rsid w:val="008F3783"/>
    <w:rsid w:val="008F4CDC"/>
    <w:rsid w:val="008F5128"/>
    <w:rsid w:val="008F536B"/>
    <w:rsid w:val="009008B1"/>
    <w:rsid w:val="00901B59"/>
    <w:rsid w:val="00902641"/>
    <w:rsid w:val="0090264E"/>
    <w:rsid w:val="00902AA3"/>
    <w:rsid w:val="009031C4"/>
    <w:rsid w:val="00905E8B"/>
    <w:rsid w:val="00906075"/>
    <w:rsid w:val="009079D5"/>
    <w:rsid w:val="00911660"/>
    <w:rsid w:val="00912DD8"/>
    <w:rsid w:val="0091302F"/>
    <w:rsid w:val="0091375E"/>
    <w:rsid w:val="00927C5D"/>
    <w:rsid w:val="0093480B"/>
    <w:rsid w:val="009368FB"/>
    <w:rsid w:val="00936964"/>
    <w:rsid w:val="009403DE"/>
    <w:rsid w:val="00942E8B"/>
    <w:rsid w:val="009434A7"/>
    <w:rsid w:val="009444C1"/>
    <w:rsid w:val="00945F56"/>
    <w:rsid w:val="009478BE"/>
    <w:rsid w:val="00952114"/>
    <w:rsid w:val="009557C2"/>
    <w:rsid w:val="009568B1"/>
    <w:rsid w:val="00964A89"/>
    <w:rsid w:val="00967CE4"/>
    <w:rsid w:val="009762D9"/>
    <w:rsid w:val="00982BD4"/>
    <w:rsid w:val="009868CA"/>
    <w:rsid w:val="00987055"/>
    <w:rsid w:val="00987772"/>
    <w:rsid w:val="009971BB"/>
    <w:rsid w:val="009A068F"/>
    <w:rsid w:val="009A5383"/>
    <w:rsid w:val="009A5C5C"/>
    <w:rsid w:val="009A654B"/>
    <w:rsid w:val="009B0D4C"/>
    <w:rsid w:val="009B61A9"/>
    <w:rsid w:val="009C52B4"/>
    <w:rsid w:val="009C6747"/>
    <w:rsid w:val="009C6B08"/>
    <w:rsid w:val="009C6EEA"/>
    <w:rsid w:val="009D0239"/>
    <w:rsid w:val="009D04E7"/>
    <w:rsid w:val="009D7AB3"/>
    <w:rsid w:val="009E2C3A"/>
    <w:rsid w:val="009E62B0"/>
    <w:rsid w:val="009F28B4"/>
    <w:rsid w:val="009F3BA4"/>
    <w:rsid w:val="00A00C3E"/>
    <w:rsid w:val="00A0100C"/>
    <w:rsid w:val="00A019E3"/>
    <w:rsid w:val="00A022DC"/>
    <w:rsid w:val="00A026FB"/>
    <w:rsid w:val="00A16210"/>
    <w:rsid w:val="00A17640"/>
    <w:rsid w:val="00A22312"/>
    <w:rsid w:val="00A23AC8"/>
    <w:rsid w:val="00A25B41"/>
    <w:rsid w:val="00A25D1C"/>
    <w:rsid w:val="00A3121C"/>
    <w:rsid w:val="00A335E0"/>
    <w:rsid w:val="00A40685"/>
    <w:rsid w:val="00A42C78"/>
    <w:rsid w:val="00A623F5"/>
    <w:rsid w:val="00A64363"/>
    <w:rsid w:val="00A70680"/>
    <w:rsid w:val="00A71E47"/>
    <w:rsid w:val="00A742C7"/>
    <w:rsid w:val="00A74A56"/>
    <w:rsid w:val="00A81B4B"/>
    <w:rsid w:val="00A82ABA"/>
    <w:rsid w:val="00A87156"/>
    <w:rsid w:val="00A87CCD"/>
    <w:rsid w:val="00A9091E"/>
    <w:rsid w:val="00A9661D"/>
    <w:rsid w:val="00AA29D9"/>
    <w:rsid w:val="00AA3DA5"/>
    <w:rsid w:val="00AA4B64"/>
    <w:rsid w:val="00AB6689"/>
    <w:rsid w:val="00AC35FE"/>
    <w:rsid w:val="00AC377F"/>
    <w:rsid w:val="00AC75D1"/>
    <w:rsid w:val="00AD64CE"/>
    <w:rsid w:val="00AD7DB6"/>
    <w:rsid w:val="00AE08DC"/>
    <w:rsid w:val="00AE1E07"/>
    <w:rsid w:val="00AE42E7"/>
    <w:rsid w:val="00AF29C0"/>
    <w:rsid w:val="00AF583E"/>
    <w:rsid w:val="00AF6C5B"/>
    <w:rsid w:val="00AF7E98"/>
    <w:rsid w:val="00B00B80"/>
    <w:rsid w:val="00B02EA6"/>
    <w:rsid w:val="00B1094F"/>
    <w:rsid w:val="00B13737"/>
    <w:rsid w:val="00B14086"/>
    <w:rsid w:val="00B155B2"/>
    <w:rsid w:val="00B22422"/>
    <w:rsid w:val="00B22EF5"/>
    <w:rsid w:val="00B30800"/>
    <w:rsid w:val="00B3101A"/>
    <w:rsid w:val="00B32DEB"/>
    <w:rsid w:val="00B41437"/>
    <w:rsid w:val="00B41916"/>
    <w:rsid w:val="00B41A9E"/>
    <w:rsid w:val="00B4699E"/>
    <w:rsid w:val="00B50505"/>
    <w:rsid w:val="00B521BB"/>
    <w:rsid w:val="00B5484E"/>
    <w:rsid w:val="00B57D57"/>
    <w:rsid w:val="00B621A4"/>
    <w:rsid w:val="00B63D62"/>
    <w:rsid w:val="00B679F0"/>
    <w:rsid w:val="00B721C9"/>
    <w:rsid w:val="00B73542"/>
    <w:rsid w:val="00B74DA4"/>
    <w:rsid w:val="00B75E3A"/>
    <w:rsid w:val="00B829D0"/>
    <w:rsid w:val="00B842DF"/>
    <w:rsid w:val="00B84EAE"/>
    <w:rsid w:val="00B932D2"/>
    <w:rsid w:val="00B93430"/>
    <w:rsid w:val="00B97017"/>
    <w:rsid w:val="00B97036"/>
    <w:rsid w:val="00B97CDC"/>
    <w:rsid w:val="00BA0EBC"/>
    <w:rsid w:val="00BA24BE"/>
    <w:rsid w:val="00BA4C58"/>
    <w:rsid w:val="00BA6A8C"/>
    <w:rsid w:val="00BB0414"/>
    <w:rsid w:val="00BD27D3"/>
    <w:rsid w:val="00BD4485"/>
    <w:rsid w:val="00BD5A27"/>
    <w:rsid w:val="00BD7766"/>
    <w:rsid w:val="00BE1669"/>
    <w:rsid w:val="00BE247C"/>
    <w:rsid w:val="00BE382E"/>
    <w:rsid w:val="00BE6A84"/>
    <w:rsid w:val="00BF0645"/>
    <w:rsid w:val="00BF1E53"/>
    <w:rsid w:val="00BF7F58"/>
    <w:rsid w:val="00C00F6C"/>
    <w:rsid w:val="00C04458"/>
    <w:rsid w:val="00C04715"/>
    <w:rsid w:val="00C129A7"/>
    <w:rsid w:val="00C219B3"/>
    <w:rsid w:val="00C21C89"/>
    <w:rsid w:val="00C261D6"/>
    <w:rsid w:val="00C2775D"/>
    <w:rsid w:val="00C32733"/>
    <w:rsid w:val="00C33AF5"/>
    <w:rsid w:val="00C35622"/>
    <w:rsid w:val="00C35ECC"/>
    <w:rsid w:val="00C36097"/>
    <w:rsid w:val="00C41256"/>
    <w:rsid w:val="00C42026"/>
    <w:rsid w:val="00C43A88"/>
    <w:rsid w:val="00C5783B"/>
    <w:rsid w:val="00C57B1E"/>
    <w:rsid w:val="00C66424"/>
    <w:rsid w:val="00C74593"/>
    <w:rsid w:val="00C76C2A"/>
    <w:rsid w:val="00C771FA"/>
    <w:rsid w:val="00C8269A"/>
    <w:rsid w:val="00C8440E"/>
    <w:rsid w:val="00C84B7E"/>
    <w:rsid w:val="00C85441"/>
    <w:rsid w:val="00C87AC6"/>
    <w:rsid w:val="00C90971"/>
    <w:rsid w:val="00C91205"/>
    <w:rsid w:val="00CA4857"/>
    <w:rsid w:val="00CA608D"/>
    <w:rsid w:val="00CA70CC"/>
    <w:rsid w:val="00CB1618"/>
    <w:rsid w:val="00CB337B"/>
    <w:rsid w:val="00CC2A67"/>
    <w:rsid w:val="00CC3846"/>
    <w:rsid w:val="00CC3B08"/>
    <w:rsid w:val="00CC50DA"/>
    <w:rsid w:val="00CC56D9"/>
    <w:rsid w:val="00CC5FA7"/>
    <w:rsid w:val="00CD3EA6"/>
    <w:rsid w:val="00CD4136"/>
    <w:rsid w:val="00CD4BF6"/>
    <w:rsid w:val="00CD6C35"/>
    <w:rsid w:val="00CE03A7"/>
    <w:rsid w:val="00CE3025"/>
    <w:rsid w:val="00CE61F6"/>
    <w:rsid w:val="00CE62BF"/>
    <w:rsid w:val="00CE79F1"/>
    <w:rsid w:val="00CF2FB0"/>
    <w:rsid w:val="00CF5A64"/>
    <w:rsid w:val="00CF6D98"/>
    <w:rsid w:val="00D02DD5"/>
    <w:rsid w:val="00D0347B"/>
    <w:rsid w:val="00D04A79"/>
    <w:rsid w:val="00D064C5"/>
    <w:rsid w:val="00D108A9"/>
    <w:rsid w:val="00D13FD2"/>
    <w:rsid w:val="00D1403F"/>
    <w:rsid w:val="00D16834"/>
    <w:rsid w:val="00D2129E"/>
    <w:rsid w:val="00D24CE7"/>
    <w:rsid w:val="00D2724A"/>
    <w:rsid w:val="00D32049"/>
    <w:rsid w:val="00D34817"/>
    <w:rsid w:val="00D370A2"/>
    <w:rsid w:val="00D42A33"/>
    <w:rsid w:val="00D46297"/>
    <w:rsid w:val="00D50929"/>
    <w:rsid w:val="00D51D1D"/>
    <w:rsid w:val="00D53B1D"/>
    <w:rsid w:val="00D5484E"/>
    <w:rsid w:val="00D61498"/>
    <w:rsid w:val="00D653BC"/>
    <w:rsid w:val="00D70FE2"/>
    <w:rsid w:val="00D714A6"/>
    <w:rsid w:val="00D7187B"/>
    <w:rsid w:val="00D73031"/>
    <w:rsid w:val="00D84AD2"/>
    <w:rsid w:val="00D84EC6"/>
    <w:rsid w:val="00D851EC"/>
    <w:rsid w:val="00D86558"/>
    <w:rsid w:val="00D87C6A"/>
    <w:rsid w:val="00D929D1"/>
    <w:rsid w:val="00D9580C"/>
    <w:rsid w:val="00D972CB"/>
    <w:rsid w:val="00DA0BC5"/>
    <w:rsid w:val="00DA3CFA"/>
    <w:rsid w:val="00DA4B98"/>
    <w:rsid w:val="00DB13B6"/>
    <w:rsid w:val="00DB2C65"/>
    <w:rsid w:val="00DB35E2"/>
    <w:rsid w:val="00DB4877"/>
    <w:rsid w:val="00DB591D"/>
    <w:rsid w:val="00DB5AC9"/>
    <w:rsid w:val="00DC06A1"/>
    <w:rsid w:val="00DC524C"/>
    <w:rsid w:val="00DD06E5"/>
    <w:rsid w:val="00DD0C78"/>
    <w:rsid w:val="00DE1C4F"/>
    <w:rsid w:val="00DE39DE"/>
    <w:rsid w:val="00DE516E"/>
    <w:rsid w:val="00DE7F0F"/>
    <w:rsid w:val="00DF0010"/>
    <w:rsid w:val="00DF1A08"/>
    <w:rsid w:val="00DF23AA"/>
    <w:rsid w:val="00DF3724"/>
    <w:rsid w:val="00DF4E47"/>
    <w:rsid w:val="00E03F1D"/>
    <w:rsid w:val="00E0502D"/>
    <w:rsid w:val="00E1292A"/>
    <w:rsid w:val="00E177CF"/>
    <w:rsid w:val="00E21979"/>
    <w:rsid w:val="00E276F0"/>
    <w:rsid w:val="00E409E6"/>
    <w:rsid w:val="00E419D6"/>
    <w:rsid w:val="00E45397"/>
    <w:rsid w:val="00E5726D"/>
    <w:rsid w:val="00E609EF"/>
    <w:rsid w:val="00E62AEB"/>
    <w:rsid w:val="00E6382E"/>
    <w:rsid w:val="00E65AF3"/>
    <w:rsid w:val="00E725DC"/>
    <w:rsid w:val="00E73B42"/>
    <w:rsid w:val="00E73CF1"/>
    <w:rsid w:val="00E74AE5"/>
    <w:rsid w:val="00E75F86"/>
    <w:rsid w:val="00E76A7B"/>
    <w:rsid w:val="00E772D7"/>
    <w:rsid w:val="00E87338"/>
    <w:rsid w:val="00E914D6"/>
    <w:rsid w:val="00E9178F"/>
    <w:rsid w:val="00E9372E"/>
    <w:rsid w:val="00E95BAD"/>
    <w:rsid w:val="00E96A2F"/>
    <w:rsid w:val="00EA3305"/>
    <w:rsid w:val="00EA53D3"/>
    <w:rsid w:val="00EA5EA3"/>
    <w:rsid w:val="00EA61FA"/>
    <w:rsid w:val="00EA7DAA"/>
    <w:rsid w:val="00EB21D2"/>
    <w:rsid w:val="00EB6546"/>
    <w:rsid w:val="00EB6F2D"/>
    <w:rsid w:val="00EC0469"/>
    <w:rsid w:val="00EC7D0C"/>
    <w:rsid w:val="00ED267D"/>
    <w:rsid w:val="00ED4B6C"/>
    <w:rsid w:val="00ED5BB9"/>
    <w:rsid w:val="00ED5C1A"/>
    <w:rsid w:val="00EE2266"/>
    <w:rsid w:val="00EE3795"/>
    <w:rsid w:val="00EE3E0D"/>
    <w:rsid w:val="00EE40CB"/>
    <w:rsid w:val="00EE4ADC"/>
    <w:rsid w:val="00EE78BF"/>
    <w:rsid w:val="00EF0A06"/>
    <w:rsid w:val="00EF1377"/>
    <w:rsid w:val="00EF3C74"/>
    <w:rsid w:val="00EF3EF8"/>
    <w:rsid w:val="00EF48C2"/>
    <w:rsid w:val="00EF53C9"/>
    <w:rsid w:val="00EF6A11"/>
    <w:rsid w:val="00F02651"/>
    <w:rsid w:val="00F03F65"/>
    <w:rsid w:val="00F108C4"/>
    <w:rsid w:val="00F115AC"/>
    <w:rsid w:val="00F17302"/>
    <w:rsid w:val="00F23039"/>
    <w:rsid w:val="00F26B3F"/>
    <w:rsid w:val="00F27FE6"/>
    <w:rsid w:val="00F319CC"/>
    <w:rsid w:val="00F35753"/>
    <w:rsid w:val="00F37016"/>
    <w:rsid w:val="00F45F50"/>
    <w:rsid w:val="00F477DF"/>
    <w:rsid w:val="00F52E94"/>
    <w:rsid w:val="00F52FD4"/>
    <w:rsid w:val="00F55E23"/>
    <w:rsid w:val="00F5630F"/>
    <w:rsid w:val="00F6073B"/>
    <w:rsid w:val="00F614A4"/>
    <w:rsid w:val="00F614F8"/>
    <w:rsid w:val="00F6464E"/>
    <w:rsid w:val="00F71AF2"/>
    <w:rsid w:val="00F82CFF"/>
    <w:rsid w:val="00F84EB3"/>
    <w:rsid w:val="00F86BA4"/>
    <w:rsid w:val="00F87499"/>
    <w:rsid w:val="00F9074C"/>
    <w:rsid w:val="00F90CA1"/>
    <w:rsid w:val="00F9227D"/>
    <w:rsid w:val="00F96FDD"/>
    <w:rsid w:val="00F9721E"/>
    <w:rsid w:val="00FA11F0"/>
    <w:rsid w:val="00FA4AEF"/>
    <w:rsid w:val="00FB0907"/>
    <w:rsid w:val="00FB0BCF"/>
    <w:rsid w:val="00FC2C22"/>
    <w:rsid w:val="00FC4641"/>
    <w:rsid w:val="00FC4A7E"/>
    <w:rsid w:val="00FC56A6"/>
    <w:rsid w:val="00FC5842"/>
    <w:rsid w:val="00FD3733"/>
    <w:rsid w:val="00FD5157"/>
    <w:rsid w:val="00FE2249"/>
    <w:rsid w:val="00FF69E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A13FE"/>
  <w15:docId w15:val="{15D215DB-459E-42C3-82A0-36CC97E5D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98" w:line="269" w:lineRule="auto"/>
      <w:ind w:left="10" w:hanging="10"/>
      <w:jc w:val="both"/>
    </w:pPr>
    <w:rPr>
      <w:rFonts w:ascii="Arial" w:eastAsia="Arial" w:hAnsi="Arial" w:cs="Arial"/>
      <w:color w:val="000000"/>
      <w:sz w:val="23"/>
    </w:rPr>
  </w:style>
  <w:style w:type="paragraph" w:styleId="Heading1">
    <w:name w:val="heading 1"/>
    <w:next w:val="Normal"/>
    <w:link w:val="Heading1Char"/>
    <w:uiPriority w:val="9"/>
    <w:unhideWhenUsed/>
    <w:qFormat/>
    <w:rsid w:val="003B46EC"/>
    <w:pPr>
      <w:keepNext/>
      <w:keepLines/>
      <w:numPr>
        <w:numId w:val="6"/>
      </w:numPr>
      <w:spacing w:after="0"/>
      <w:outlineLvl w:val="0"/>
    </w:pPr>
    <w:rPr>
      <w:rFonts w:ascii="Arial" w:eastAsia="Arial" w:hAnsi="Arial" w:cs="Arial"/>
      <w:b/>
      <w:i/>
      <w:color w:val="17365D"/>
      <w:sz w:val="28"/>
    </w:rPr>
  </w:style>
  <w:style w:type="paragraph" w:styleId="Heading2">
    <w:name w:val="heading 2"/>
    <w:next w:val="Normal"/>
    <w:link w:val="Heading2Char"/>
    <w:uiPriority w:val="9"/>
    <w:unhideWhenUsed/>
    <w:qFormat/>
    <w:pPr>
      <w:keepNext/>
      <w:keepLines/>
      <w:spacing w:after="36"/>
      <w:ind w:left="10" w:hanging="10"/>
      <w:outlineLvl w:val="1"/>
    </w:pPr>
    <w:rPr>
      <w:rFonts w:ascii="Arial" w:eastAsia="Arial" w:hAnsi="Arial" w:cs="Arial"/>
      <w:b/>
      <w:color w:val="17365D"/>
      <w:sz w:val="29"/>
      <w:u w:val="single" w:color="17365D"/>
    </w:rPr>
  </w:style>
  <w:style w:type="paragraph" w:styleId="Heading3">
    <w:name w:val="heading 3"/>
    <w:basedOn w:val="Normal"/>
    <w:next w:val="Normal"/>
    <w:link w:val="Heading3Char"/>
    <w:autoRedefine/>
    <w:uiPriority w:val="9"/>
    <w:unhideWhenUsed/>
    <w:qFormat/>
    <w:rsid w:val="00D1403F"/>
    <w:pPr>
      <w:keepNext/>
      <w:keepLines/>
      <w:numPr>
        <w:ilvl w:val="1"/>
        <w:numId w:val="18"/>
      </w:numPr>
      <w:spacing w:before="40" w:after="0"/>
      <w:outlineLvl w:val="2"/>
    </w:pPr>
    <w:rPr>
      <w:rFonts w:eastAsiaTheme="majorEastAsia" w:cstheme="majorBidi"/>
      <w:color w:val="1F4D78" w:themeColor="accent1" w:themeShade="7F"/>
      <w:sz w:val="28"/>
      <w:szCs w:val="24"/>
    </w:rPr>
  </w:style>
  <w:style w:type="paragraph" w:styleId="Heading4">
    <w:name w:val="heading 4"/>
    <w:basedOn w:val="Normal"/>
    <w:next w:val="Normal"/>
    <w:link w:val="Heading4Char"/>
    <w:uiPriority w:val="9"/>
    <w:unhideWhenUsed/>
    <w:qFormat/>
    <w:rsid w:val="00AF7E9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B46EC"/>
    <w:rPr>
      <w:rFonts w:ascii="Arial" w:eastAsia="Arial" w:hAnsi="Arial" w:cs="Arial"/>
      <w:b/>
      <w:i/>
      <w:color w:val="17365D"/>
      <w:sz w:val="28"/>
    </w:rPr>
  </w:style>
  <w:style w:type="character" w:customStyle="1" w:styleId="Heading2Char">
    <w:name w:val="Heading 2 Char"/>
    <w:link w:val="Heading2"/>
    <w:rPr>
      <w:rFonts w:ascii="Arial" w:eastAsia="Arial" w:hAnsi="Arial" w:cs="Arial"/>
      <w:b/>
      <w:color w:val="17365D"/>
      <w:sz w:val="29"/>
      <w:u w:val="single" w:color="17365D"/>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F55E23"/>
    <w:rPr>
      <w:color w:val="0563C1" w:themeColor="hyperlink"/>
      <w:u w:val="single"/>
    </w:rPr>
  </w:style>
  <w:style w:type="paragraph" w:styleId="Footer">
    <w:name w:val="footer"/>
    <w:basedOn w:val="Normal"/>
    <w:link w:val="FooterChar"/>
    <w:uiPriority w:val="99"/>
    <w:unhideWhenUsed/>
    <w:rsid w:val="006B40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027"/>
    <w:rPr>
      <w:rFonts w:ascii="Arial" w:eastAsia="Arial" w:hAnsi="Arial" w:cs="Arial"/>
      <w:color w:val="000000"/>
      <w:sz w:val="23"/>
    </w:rPr>
  </w:style>
  <w:style w:type="character" w:styleId="PlaceholderText">
    <w:name w:val="Placeholder Text"/>
    <w:basedOn w:val="DefaultParagraphFont"/>
    <w:uiPriority w:val="99"/>
    <w:semiHidden/>
    <w:rsid w:val="00911660"/>
    <w:rPr>
      <w:color w:val="808080"/>
    </w:rPr>
  </w:style>
  <w:style w:type="paragraph" w:styleId="TOCHeading">
    <w:name w:val="TOC Heading"/>
    <w:basedOn w:val="Heading1"/>
    <w:next w:val="Normal"/>
    <w:uiPriority w:val="39"/>
    <w:unhideWhenUsed/>
    <w:qFormat/>
    <w:rsid w:val="00911660"/>
    <w:pPr>
      <w:numPr>
        <w:numId w:val="0"/>
      </w:numPr>
      <w:spacing w:before="240"/>
      <w:outlineLvl w:val="9"/>
    </w:pPr>
    <w:rPr>
      <w:rFonts w:asciiTheme="majorHAnsi" w:eastAsiaTheme="majorEastAsia" w:hAnsiTheme="majorHAnsi" w:cstheme="majorBidi"/>
      <w:b w:val="0"/>
      <w:i w:val="0"/>
      <w:color w:val="2E74B5" w:themeColor="accent1" w:themeShade="BF"/>
      <w:sz w:val="32"/>
      <w:szCs w:val="32"/>
      <w:lang w:val="en-US" w:eastAsia="en-US"/>
    </w:rPr>
  </w:style>
  <w:style w:type="paragraph" w:styleId="TOC1">
    <w:name w:val="toc 1"/>
    <w:basedOn w:val="Normal"/>
    <w:next w:val="Normal"/>
    <w:autoRedefine/>
    <w:uiPriority w:val="39"/>
    <w:unhideWhenUsed/>
    <w:rsid w:val="00911660"/>
    <w:pPr>
      <w:spacing w:after="100"/>
      <w:ind w:left="0"/>
    </w:pPr>
  </w:style>
  <w:style w:type="paragraph" w:styleId="TOC2">
    <w:name w:val="toc 2"/>
    <w:basedOn w:val="Normal"/>
    <w:next w:val="Normal"/>
    <w:autoRedefine/>
    <w:uiPriority w:val="39"/>
    <w:unhideWhenUsed/>
    <w:rsid w:val="00911660"/>
    <w:pPr>
      <w:spacing w:after="100"/>
      <w:ind w:left="230"/>
    </w:pPr>
  </w:style>
  <w:style w:type="paragraph" w:styleId="HTMLPreformatted">
    <w:name w:val="HTML Preformatted"/>
    <w:basedOn w:val="Normal"/>
    <w:link w:val="HTMLPreformattedChar"/>
    <w:uiPriority w:val="99"/>
    <w:unhideWhenUsed/>
    <w:rsid w:val="00EC7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lang w:val="en-US" w:eastAsia="en-US"/>
    </w:rPr>
  </w:style>
  <w:style w:type="character" w:customStyle="1" w:styleId="HTMLPreformattedChar">
    <w:name w:val="HTML Preformatted Char"/>
    <w:basedOn w:val="DefaultParagraphFont"/>
    <w:link w:val="HTMLPreformatted"/>
    <w:uiPriority w:val="99"/>
    <w:rsid w:val="00EC7D0C"/>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EC7D0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1403F"/>
    <w:rPr>
      <w:rFonts w:ascii="Arial" w:eastAsiaTheme="majorEastAsia" w:hAnsi="Arial" w:cstheme="majorBidi"/>
      <w:color w:val="1F4D78" w:themeColor="accent1" w:themeShade="7F"/>
      <w:sz w:val="28"/>
      <w:szCs w:val="24"/>
    </w:rPr>
  </w:style>
  <w:style w:type="paragraph" w:styleId="NormalWeb">
    <w:name w:val="Normal (Web)"/>
    <w:basedOn w:val="Normal"/>
    <w:uiPriority w:val="99"/>
    <w:unhideWhenUsed/>
    <w:rsid w:val="007120AE"/>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paragraph" w:styleId="TOC3">
    <w:name w:val="toc 3"/>
    <w:basedOn w:val="Normal"/>
    <w:next w:val="Normal"/>
    <w:autoRedefine/>
    <w:uiPriority w:val="39"/>
    <w:unhideWhenUsed/>
    <w:rsid w:val="00A87CCD"/>
    <w:pPr>
      <w:spacing w:after="100"/>
      <w:ind w:left="460"/>
    </w:pPr>
  </w:style>
  <w:style w:type="paragraph" w:styleId="ListParagraph">
    <w:name w:val="List Paragraph"/>
    <w:basedOn w:val="Normal"/>
    <w:uiPriority w:val="34"/>
    <w:qFormat/>
    <w:rsid w:val="00581BEB"/>
    <w:pPr>
      <w:ind w:left="720"/>
      <w:contextualSpacing/>
    </w:pPr>
  </w:style>
  <w:style w:type="paragraph" w:styleId="Caption">
    <w:name w:val="caption"/>
    <w:basedOn w:val="Normal"/>
    <w:next w:val="Normal"/>
    <w:uiPriority w:val="35"/>
    <w:unhideWhenUsed/>
    <w:qFormat/>
    <w:rsid w:val="00C85441"/>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AF7E98"/>
    <w:rPr>
      <w:rFonts w:asciiTheme="majorHAnsi" w:eastAsiaTheme="majorEastAsia" w:hAnsiTheme="majorHAnsi" w:cstheme="majorBidi"/>
      <w:i/>
      <w:iCs/>
      <w:color w:val="2E74B5" w:themeColor="accent1" w:themeShade="BF"/>
      <w:sz w:val="23"/>
    </w:rPr>
  </w:style>
  <w:style w:type="paragraph" w:styleId="BalloonText">
    <w:name w:val="Balloon Text"/>
    <w:basedOn w:val="Normal"/>
    <w:link w:val="BalloonTextChar"/>
    <w:uiPriority w:val="99"/>
    <w:semiHidden/>
    <w:unhideWhenUsed/>
    <w:rsid w:val="00B155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5B2"/>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17177">
      <w:bodyDiv w:val="1"/>
      <w:marLeft w:val="0"/>
      <w:marRight w:val="0"/>
      <w:marTop w:val="0"/>
      <w:marBottom w:val="0"/>
      <w:divBdr>
        <w:top w:val="none" w:sz="0" w:space="0" w:color="auto"/>
        <w:left w:val="none" w:sz="0" w:space="0" w:color="auto"/>
        <w:bottom w:val="none" w:sz="0" w:space="0" w:color="auto"/>
        <w:right w:val="none" w:sz="0" w:space="0" w:color="auto"/>
      </w:divBdr>
    </w:div>
    <w:div w:id="335572543">
      <w:bodyDiv w:val="1"/>
      <w:marLeft w:val="0"/>
      <w:marRight w:val="0"/>
      <w:marTop w:val="0"/>
      <w:marBottom w:val="0"/>
      <w:divBdr>
        <w:top w:val="none" w:sz="0" w:space="0" w:color="auto"/>
        <w:left w:val="none" w:sz="0" w:space="0" w:color="auto"/>
        <w:bottom w:val="none" w:sz="0" w:space="0" w:color="auto"/>
        <w:right w:val="none" w:sz="0" w:space="0" w:color="auto"/>
      </w:divBdr>
    </w:div>
    <w:div w:id="344288664">
      <w:bodyDiv w:val="1"/>
      <w:marLeft w:val="0"/>
      <w:marRight w:val="0"/>
      <w:marTop w:val="0"/>
      <w:marBottom w:val="0"/>
      <w:divBdr>
        <w:top w:val="none" w:sz="0" w:space="0" w:color="auto"/>
        <w:left w:val="none" w:sz="0" w:space="0" w:color="auto"/>
        <w:bottom w:val="none" w:sz="0" w:space="0" w:color="auto"/>
        <w:right w:val="none" w:sz="0" w:space="0" w:color="auto"/>
      </w:divBdr>
    </w:div>
    <w:div w:id="491608977">
      <w:bodyDiv w:val="1"/>
      <w:marLeft w:val="0"/>
      <w:marRight w:val="0"/>
      <w:marTop w:val="0"/>
      <w:marBottom w:val="0"/>
      <w:divBdr>
        <w:top w:val="none" w:sz="0" w:space="0" w:color="auto"/>
        <w:left w:val="none" w:sz="0" w:space="0" w:color="auto"/>
        <w:bottom w:val="none" w:sz="0" w:space="0" w:color="auto"/>
        <w:right w:val="none" w:sz="0" w:space="0" w:color="auto"/>
      </w:divBdr>
    </w:div>
    <w:div w:id="667634479">
      <w:bodyDiv w:val="1"/>
      <w:marLeft w:val="0"/>
      <w:marRight w:val="0"/>
      <w:marTop w:val="0"/>
      <w:marBottom w:val="0"/>
      <w:divBdr>
        <w:top w:val="none" w:sz="0" w:space="0" w:color="auto"/>
        <w:left w:val="none" w:sz="0" w:space="0" w:color="auto"/>
        <w:bottom w:val="none" w:sz="0" w:space="0" w:color="auto"/>
        <w:right w:val="none" w:sz="0" w:space="0" w:color="auto"/>
      </w:divBdr>
    </w:div>
    <w:div w:id="975988008">
      <w:bodyDiv w:val="1"/>
      <w:marLeft w:val="0"/>
      <w:marRight w:val="0"/>
      <w:marTop w:val="0"/>
      <w:marBottom w:val="0"/>
      <w:divBdr>
        <w:top w:val="none" w:sz="0" w:space="0" w:color="auto"/>
        <w:left w:val="none" w:sz="0" w:space="0" w:color="auto"/>
        <w:bottom w:val="none" w:sz="0" w:space="0" w:color="auto"/>
        <w:right w:val="none" w:sz="0" w:space="0" w:color="auto"/>
      </w:divBdr>
    </w:div>
    <w:div w:id="1089959859">
      <w:bodyDiv w:val="1"/>
      <w:marLeft w:val="0"/>
      <w:marRight w:val="0"/>
      <w:marTop w:val="0"/>
      <w:marBottom w:val="0"/>
      <w:divBdr>
        <w:top w:val="none" w:sz="0" w:space="0" w:color="auto"/>
        <w:left w:val="none" w:sz="0" w:space="0" w:color="auto"/>
        <w:bottom w:val="none" w:sz="0" w:space="0" w:color="auto"/>
        <w:right w:val="none" w:sz="0" w:space="0" w:color="auto"/>
      </w:divBdr>
    </w:div>
    <w:div w:id="1117749015">
      <w:bodyDiv w:val="1"/>
      <w:marLeft w:val="0"/>
      <w:marRight w:val="0"/>
      <w:marTop w:val="0"/>
      <w:marBottom w:val="0"/>
      <w:divBdr>
        <w:top w:val="none" w:sz="0" w:space="0" w:color="auto"/>
        <w:left w:val="none" w:sz="0" w:space="0" w:color="auto"/>
        <w:bottom w:val="none" w:sz="0" w:space="0" w:color="auto"/>
        <w:right w:val="none" w:sz="0" w:space="0" w:color="auto"/>
      </w:divBdr>
    </w:div>
    <w:div w:id="1155073613">
      <w:bodyDiv w:val="1"/>
      <w:marLeft w:val="0"/>
      <w:marRight w:val="0"/>
      <w:marTop w:val="0"/>
      <w:marBottom w:val="0"/>
      <w:divBdr>
        <w:top w:val="none" w:sz="0" w:space="0" w:color="auto"/>
        <w:left w:val="none" w:sz="0" w:space="0" w:color="auto"/>
        <w:bottom w:val="none" w:sz="0" w:space="0" w:color="auto"/>
        <w:right w:val="none" w:sz="0" w:space="0" w:color="auto"/>
      </w:divBdr>
    </w:div>
    <w:div w:id="1832941218">
      <w:bodyDiv w:val="1"/>
      <w:marLeft w:val="0"/>
      <w:marRight w:val="0"/>
      <w:marTop w:val="0"/>
      <w:marBottom w:val="0"/>
      <w:divBdr>
        <w:top w:val="none" w:sz="0" w:space="0" w:color="auto"/>
        <w:left w:val="none" w:sz="0" w:space="0" w:color="auto"/>
        <w:bottom w:val="none" w:sz="0" w:space="0" w:color="auto"/>
        <w:right w:val="none" w:sz="0" w:space="0" w:color="auto"/>
      </w:divBdr>
    </w:div>
    <w:div w:id="20231213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0.png"/><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kayl\Downloads\2017_Template_envi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F0084D7F6DB4ADFAC4DA73C3047270E"/>
        <w:category>
          <w:name w:val="Général"/>
          <w:gallery w:val="placeholder"/>
        </w:category>
        <w:types>
          <w:type w:val="bbPlcHdr"/>
        </w:types>
        <w:behaviors>
          <w:behavior w:val="content"/>
        </w:behaviors>
        <w:guid w:val="{BB9F3FD9-9781-4B3E-885B-C9308F02D270}"/>
      </w:docPartPr>
      <w:docPartBody>
        <w:p w:rsidR="005A312A" w:rsidRDefault="005A312A">
          <w:pPr>
            <w:pStyle w:val="5F0084D7F6DB4ADFAC4DA73C3047270E"/>
          </w:pPr>
          <w:r w:rsidRPr="0037036E">
            <w:rPr>
              <w:rStyle w:val="PlaceholderText"/>
            </w:rPr>
            <w:t>[Titre ]</w:t>
          </w:r>
        </w:p>
      </w:docPartBody>
    </w:docPart>
    <w:docPart>
      <w:docPartPr>
        <w:name w:val="A4E9E7A53C2046EE93F4742E2CD9203A"/>
        <w:category>
          <w:name w:val="Général"/>
          <w:gallery w:val="placeholder"/>
        </w:category>
        <w:types>
          <w:type w:val="bbPlcHdr"/>
        </w:types>
        <w:behaviors>
          <w:behavior w:val="content"/>
        </w:behaviors>
        <w:guid w:val="{06155745-5F3F-4D6C-B8A7-A2D7ABC71429}"/>
      </w:docPartPr>
      <w:docPartBody>
        <w:p w:rsidR="005A312A" w:rsidRDefault="005A312A">
          <w:pPr>
            <w:pStyle w:val="A4E9E7A53C2046EE93F4742E2CD9203A"/>
          </w:pPr>
          <w:r w:rsidRPr="0037036E">
            <w:rPr>
              <w:rStyle w:val="PlaceholderText"/>
            </w:rPr>
            <w:t>[Objet ]</w:t>
          </w:r>
        </w:p>
      </w:docPartBody>
    </w:docPart>
    <w:docPart>
      <w:docPartPr>
        <w:name w:val="FF001505BEAC40119AEFBD4F9AE55BA3"/>
        <w:category>
          <w:name w:val="Général"/>
          <w:gallery w:val="placeholder"/>
        </w:category>
        <w:types>
          <w:type w:val="bbPlcHdr"/>
        </w:types>
        <w:behaviors>
          <w:behavior w:val="content"/>
        </w:behaviors>
        <w:guid w:val="{F5F20376-763C-4941-89DF-66488E34AA8E}"/>
      </w:docPartPr>
      <w:docPartBody>
        <w:p w:rsidR="005A312A" w:rsidRDefault="005A312A">
          <w:pPr>
            <w:pStyle w:val="FF001505BEAC40119AEFBD4F9AE55BA3"/>
          </w:pPr>
          <w:r w:rsidRPr="002269ED">
            <w:rPr>
              <w:rStyle w:val="PlaceholderText"/>
            </w:rPr>
            <w:t>[Titre ]</w:t>
          </w:r>
        </w:p>
      </w:docPartBody>
    </w:docPart>
    <w:docPart>
      <w:docPartPr>
        <w:name w:val="BF9D957E60E549378BE413DDF7676E3C"/>
        <w:category>
          <w:name w:val="Général"/>
          <w:gallery w:val="placeholder"/>
        </w:category>
        <w:types>
          <w:type w:val="bbPlcHdr"/>
        </w:types>
        <w:behaviors>
          <w:behavior w:val="content"/>
        </w:behaviors>
        <w:guid w:val="{D70E7175-4C59-4899-971E-F22BCB066095}"/>
      </w:docPartPr>
      <w:docPartBody>
        <w:p w:rsidR="005A312A" w:rsidRDefault="005A312A">
          <w:pPr>
            <w:pStyle w:val="BF9D957E60E549378BE413DDF7676E3C"/>
          </w:pPr>
          <w:r w:rsidRPr="002269ED">
            <w:rPr>
              <w:rStyle w:val="PlaceholderText"/>
            </w:rPr>
            <w:t>[Auteur ]</w:t>
          </w:r>
        </w:p>
      </w:docPartBody>
    </w:docPart>
    <w:docPart>
      <w:docPartPr>
        <w:name w:val="DC29499D481F40BA94BB9C19F27E2419"/>
        <w:category>
          <w:name w:val="Général"/>
          <w:gallery w:val="placeholder"/>
        </w:category>
        <w:types>
          <w:type w:val="bbPlcHdr"/>
        </w:types>
        <w:behaviors>
          <w:behavior w:val="content"/>
        </w:behaviors>
        <w:guid w:val="{C48F3633-2496-4770-ACBD-20276E7E9FA2}"/>
      </w:docPartPr>
      <w:docPartBody>
        <w:p w:rsidR="005A312A" w:rsidRDefault="005A312A">
          <w:pPr>
            <w:pStyle w:val="DC29499D481F40BA94BB9C19F27E2419"/>
          </w:pPr>
          <w:r w:rsidRPr="002269ED">
            <w:rPr>
              <w:rStyle w:val="PlaceholderText"/>
            </w:rPr>
            <w:t>[Objet ]</w:t>
          </w:r>
        </w:p>
      </w:docPartBody>
    </w:docPart>
    <w:docPart>
      <w:docPartPr>
        <w:name w:val="1F6FB436313D4BFEA3F5BF4E2DE125DC"/>
        <w:category>
          <w:name w:val="General"/>
          <w:gallery w:val="placeholder"/>
        </w:category>
        <w:types>
          <w:type w:val="bbPlcHdr"/>
        </w:types>
        <w:behaviors>
          <w:behavior w:val="content"/>
        </w:behaviors>
        <w:guid w:val="{738CC324-95B9-41B8-8CA9-4EB6C19F2E15}"/>
      </w:docPartPr>
      <w:docPartBody>
        <w:p w:rsidR="003B654E" w:rsidRDefault="00AB4092" w:rsidP="00AB4092">
          <w:pPr>
            <w:pStyle w:val="1F6FB436313D4BFEA3F5BF4E2DE125DC"/>
          </w:pPr>
          <w:r w:rsidRPr="002269ED">
            <w:rPr>
              <w:rStyle w:val="PlaceholderText"/>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12A"/>
    <w:rsid w:val="00012D6B"/>
    <w:rsid w:val="000360D6"/>
    <w:rsid w:val="0007456D"/>
    <w:rsid w:val="000B4499"/>
    <w:rsid w:val="000D7DAE"/>
    <w:rsid w:val="00100965"/>
    <w:rsid w:val="00320FF6"/>
    <w:rsid w:val="00381737"/>
    <w:rsid w:val="003B654E"/>
    <w:rsid w:val="003D3B42"/>
    <w:rsid w:val="003E712E"/>
    <w:rsid w:val="004D1CF6"/>
    <w:rsid w:val="005478B4"/>
    <w:rsid w:val="005A312A"/>
    <w:rsid w:val="00627CFB"/>
    <w:rsid w:val="00636B55"/>
    <w:rsid w:val="00683005"/>
    <w:rsid w:val="00716492"/>
    <w:rsid w:val="007F6AD5"/>
    <w:rsid w:val="00964F18"/>
    <w:rsid w:val="00985362"/>
    <w:rsid w:val="00A300B3"/>
    <w:rsid w:val="00A407B0"/>
    <w:rsid w:val="00A43CEC"/>
    <w:rsid w:val="00A52EB6"/>
    <w:rsid w:val="00A74CF1"/>
    <w:rsid w:val="00AB4092"/>
    <w:rsid w:val="00AF72F4"/>
    <w:rsid w:val="00AF7A69"/>
    <w:rsid w:val="00B53A9A"/>
    <w:rsid w:val="00BB0790"/>
    <w:rsid w:val="00BC2806"/>
    <w:rsid w:val="00BD3991"/>
    <w:rsid w:val="00BF05E9"/>
    <w:rsid w:val="00C60B50"/>
    <w:rsid w:val="00C66B81"/>
    <w:rsid w:val="00CA7EBD"/>
    <w:rsid w:val="00D01D60"/>
    <w:rsid w:val="00D74720"/>
    <w:rsid w:val="00DE043F"/>
    <w:rsid w:val="00E72869"/>
    <w:rsid w:val="00EA30D2"/>
    <w:rsid w:val="00EB35C2"/>
    <w:rsid w:val="00EC0464"/>
    <w:rsid w:val="00F82140"/>
    <w:rsid w:val="00FB43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4092"/>
    <w:rPr>
      <w:color w:val="808080"/>
    </w:rPr>
  </w:style>
  <w:style w:type="paragraph" w:customStyle="1" w:styleId="5F0084D7F6DB4ADFAC4DA73C3047270E">
    <w:name w:val="5F0084D7F6DB4ADFAC4DA73C3047270E"/>
  </w:style>
  <w:style w:type="paragraph" w:customStyle="1" w:styleId="A4E9E7A53C2046EE93F4742E2CD9203A">
    <w:name w:val="A4E9E7A53C2046EE93F4742E2CD9203A"/>
  </w:style>
  <w:style w:type="paragraph" w:customStyle="1" w:styleId="FF001505BEAC40119AEFBD4F9AE55BA3">
    <w:name w:val="FF001505BEAC40119AEFBD4F9AE55BA3"/>
  </w:style>
  <w:style w:type="paragraph" w:customStyle="1" w:styleId="BF9D957E60E549378BE413DDF7676E3C">
    <w:name w:val="BF9D957E60E549378BE413DDF7676E3C"/>
  </w:style>
  <w:style w:type="paragraph" w:customStyle="1" w:styleId="DC29499D481F40BA94BB9C19F27E2419">
    <w:name w:val="DC29499D481F40BA94BB9C19F27E2419"/>
  </w:style>
  <w:style w:type="paragraph" w:customStyle="1" w:styleId="C45AE23552374C40821841B9091362E1">
    <w:name w:val="C45AE23552374C40821841B9091362E1"/>
  </w:style>
  <w:style w:type="paragraph" w:customStyle="1" w:styleId="1F6FB436313D4BFEA3F5BF4E2DE125DC">
    <w:name w:val="1F6FB436313D4BFEA3F5BF4E2DE125DC"/>
    <w:rsid w:val="00AB4092"/>
    <w:rPr>
      <w:lang w:val="fr-FR" w:eastAsia="fr-F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AE3880-77C4-4ED9-9372-405C1DF32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2017_Template_envio.dotx</Template>
  <TotalTime>511</TotalTime>
  <Pages>9</Pages>
  <Words>519</Words>
  <Characters>2961</Characters>
  <Application>Microsoft Office Word</Application>
  <DocSecurity>0</DocSecurity>
  <Lines>24</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UD</vt:lpstr>
      <vt:lpstr>UD1</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UD</dc:title>
  <dc:subject>Document utilisateur</dc:subject>
  <dc:creator>Pierre HENNEBOIS</dc:creator>
  <cp:keywords/>
  <dc:description/>
  <cp:lastModifiedBy>gaetan flament</cp:lastModifiedBy>
  <cp:revision>354</cp:revision>
  <cp:lastPrinted>2016-12-18T11:55:00Z</cp:lastPrinted>
  <dcterms:created xsi:type="dcterms:W3CDTF">2016-04-15T06:12:00Z</dcterms:created>
  <dcterms:modified xsi:type="dcterms:W3CDTF">2017-01-29T15:40:00Z</dcterms:modified>
</cp:coreProperties>
</file>